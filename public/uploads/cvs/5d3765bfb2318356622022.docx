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716E8" w14:textId="77777777" w:rsidR="00816216" w:rsidRDefault="00497498" w:rsidP="00141A4C">
      <w:pPr>
        <w:pStyle w:val="Titre"/>
      </w:pPr>
      <w:r>
        <w:t>LYNCH Juliette </w:t>
      </w:r>
    </w:p>
    <w:p w14:paraId="34D6A6D6" w14:textId="77777777" w:rsidR="00141A4C" w:rsidRDefault="00497498" w:rsidP="00141A4C">
      <w:r>
        <w:t>2 square de Port Royal, 75013 Paris</w:t>
      </w:r>
      <w:r w:rsidR="00141A4C">
        <w:rPr>
          <w:lang w:bidi="fr-FR"/>
        </w:rPr>
        <w:t> | </w:t>
      </w:r>
      <w:r>
        <w:t>06-70-28-78-38</w:t>
      </w:r>
      <w:r w:rsidR="00141A4C">
        <w:rPr>
          <w:lang w:bidi="fr-FR"/>
        </w:rPr>
        <w:t> | </w:t>
      </w:r>
      <w:r>
        <w:t>juliette.lynch12@gmail.com</w:t>
      </w:r>
    </w:p>
    <w:p w14:paraId="29CB3097" w14:textId="77777777" w:rsidR="00614BE4" w:rsidRDefault="00614BE4">
      <w:pPr>
        <w:pStyle w:val="Titre1"/>
      </w:pPr>
    </w:p>
    <w:sdt>
      <w:sdtPr>
        <w:alias w:val="Formation :"/>
        <w:tag w:val="Formation :"/>
        <w:id w:val="807127995"/>
        <w:placeholder>
          <w:docPart w:val="5A05B789CD754C24957FA8DC27690358"/>
        </w:placeholder>
        <w:temporary/>
        <w:showingPlcHdr/>
        <w15:appearance w15:val="hidden"/>
      </w:sdtPr>
      <w:sdtEndPr/>
      <w:sdtContent>
        <w:p w14:paraId="7313EA51" w14:textId="77777777" w:rsidR="006270A9" w:rsidRDefault="009D5933">
          <w:pPr>
            <w:pStyle w:val="Titre1"/>
          </w:pPr>
          <w:r>
            <w:rPr>
              <w:lang w:bidi="fr-FR"/>
            </w:rPr>
            <w:t>Formation</w:t>
          </w:r>
        </w:p>
      </w:sdtContent>
    </w:sdt>
    <w:p w14:paraId="5E1120FB" w14:textId="77777777" w:rsidR="008C172D" w:rsidRDefault="008C172D">
      <w:pPr>
        <w:pStyle w:val="Titre1"/>
      </w:pPr>
    </w:p>
    <w:p w14:paraId="522B2B41" w14:textId="77777777" w:rsidR="008C172D" w:rsidRDefault="008C172D" w:rsidP="008C172D">
      <w:pPr>
        <w:pStyle w:val="Titre2"/>
      </w:pPr>
      <w:r>
        <w:t>Ecole polytechnique</w:t>
      </w:r>
      <w:r>
        <w:rPr>
          <w:lang w:bidi="fr-FR"/>
        </w:rPr>
        <w:t> (X2018)</w:t>
      </w:r>
    </w:p>
    <w:p w14:paraId="5D272FEF" w14:textId="77777777" w:rsidR="008C172D" w:rsidRDefault="008C172D" w:rsidP="008C172D">
      <w:pPr>
        <w:pStyle w:val="Listepuces"/>
      </w:pPr>
      <w:r>
        <w:rPr>
          <w:lang w:bidi="fr-FR"/>
        </w:rPr>
        <w:t>1</w:t>
      </w:r>
      <w:r w:rsidRPr="008C172D">
        <w:rPr>
          <w:vertAlign w:val="superscript"/>
          <w:lang w:bidi="fr-FR"/>
        </w:rPr>
        <w:t>ère</w:t>
      </w:r>
      <w:r>
        <w:rPr>
          <w:lang w:bidi="fr-FR"/>
        </w:rPr>
        <w:t xml:space="preserve">  année</w:t>
      </w:r>
    </w:p>
    <w:p w14:paraId="4366BD10" w14:textId="77777777" w:rsidR="008C172D" w:rsidRDefault="008C172D" w:rsidP="008C172D">
      <w:pPr>
        <w:pStyle w:val="Listepuces"/>
      </w:pPr>
      <w:r>
        <w:rPr>
          <w:lang w:bidi="fr-FR"/>
        </w:rPr>
        <w:t>Matières choisies pour la 2</w:t>
      </w:r>
      <w:r w:rsidRPr="008C172D">
        <w:rPr>
          <w:vertAlign w:val="superscript"/>
          <w:lang w:bidi="fr-FR"/>
        </w:rPr>
        <w:t>ème</w:t>
      </w:r>
      <w:r>
        <w:rPr>
          <w:lang w:bidi="fr-FR"/>
        </w:rPr>
        <w:t xml:space="preserve"> année : </w:t>
      </w:r>
      <w:r>
        <w:t>mathématiques, économie, biologie</w:t>
      </w:r>
    </w:p>
    <w:p w14:paraId="576FF577" w14:textId="77777777" w:rsidR="006270A9" w:rsidRDefault="00497498">
      <w:pPr>
        <w:pStyle w:val="Titre2"/>
      </w:pPr>
      <w:r>
        <w:t>Baccal</w:t>
      </w:r>
      <w:r w:rsidR="00736843">
        <w:t>A</w:t>
      </w:r>
      <w:r>
        <w:t>ureat général serie s</w:t>
      </w:r>
      <w:r w:rsidR="009D5933">
        <w:rPr>
          <w:lang w:bidi="fr-FR"/>
        </w:rPr>
        <w:t> | </w:t>
      </w:r>
      <w:r>
        <w:t>2016</w:t>
      </w:r>
      <w:r w:rsidR="009D5933">
        <w:rPr>
          <w:lang w:bidi="fr-FR"/>
        </w:rPr>
        <w:t> | </w:t>
      </w:r>
      <w:r>
        <w:t>lycee louis le grand</w:t>
      </w:r>
    </w:p>
    <w:p w14:paraId="7D28AA39" w14:textId="77777777" w:rsidR="006270A9" w:rsidRDefault="00497498" w:rsidP="001B29CF">
      <w:pPr>
        <w:pStyle w:val="Listepuces"/>
      </w:pPr>
      <w:r>
        <w:t>Option mathématiques</w:t>
      </w:r>
    </w:p>
    <w:p w14:paraId="1C173E4D" w14:textId="77777777" w:rsidR="00736843" w:rsidRDefault="00497498" w:rsidP="00736843">
      <w:pPr>
        <w:pStyle w:val="Listepuces"/>
      </w:pPr>
      <w:r>
        <w:rPr>
          <w:lang w:bidi="fr-FR"/>
        </w:rPr>
        <w:t>Mention très bien ; moyenne 20/20</w:t>
      </w:r>
    </w:p>
    <w:p w14:paraId="42BDD189" w14:textId="77777777" w:rsidR="008C172D" w:rsidRDefault="008C172D" w:rsidP="008C172D">
      <w:pPr>
        <w:pStyle w:val="Listepuces"/>
        <w:numPr>
          <w:ilvl w:val="0"/>
          <w:numId w:val="0"/>
        </w:numPr>
        <w:ind w:left="216" w:hanging="216"/>
        <w:rPr>
          <w:lang w:bidi="fr-FR"/>
        </w:rPr>
      </w:pPr>
    </w:p>
    <w:p w14:paraId="071C4C24" w14:textId="77777777" w:rsidR="008C172D" w:rsidRPr="008C172D" w:rsidRDefault="008C172D" w:rsidP="008C172D">
      <w:pPr>
        <w:pStyle w:val="Listepuces"/>
        <w:numPr>
          <w:ilvl w:val="0"/>
          <w:numId w:val="0"/>
        </w:numPr>
        <w:ind w:left="216" w:hanging="216"/>
        <w:rPr>
          <w:rFonts w:asciiTheme="majorHAnsi" w:hAnsiTheme="majorHAnsi"/>
          <w:b/>
          <w:bCs/>
        </w:rPr>
      </w:pPr>
      <w:r w:rsidRPr="008C172D">
        <w:rPr>
          <w:rFonts w:asciiTheme="majorHAnsi" w:hAnsiTheme="majorHAnsi"/>
          <w:b/>
          <w:bCs/>
          <w:lang w:bidi="fr-FR"/>
        </w:rPr>
        <w:t>PREMIER ACCESSIT AU CONCOURS GENERAL DE PHILOSOPHIE</w:t>
      </w:r>
    </w:p>
    <w:p w14:paraId="63A1AC9C" w14:textId="77777777" w:rsidR="008C172D" w:rsidRDefault="00736843" w:rsidP="008C172D">
      <w:pPr>
        <w:pStyle w:val="Titre2"/>
      </w:pPr>
      <w:r>
        <w:t>Classe préparatoire maths physique mp,  lycée louis le Grand (2016-2018)</w:t>
      </w:r>
    </w:p>
    <w:p w14:paraId="4C67CAF7" w14:textId="77777777" w:rsidR="008C172D" w:rsidRDefault="008C172D" w:rsidP="00736843">
      <w:pPr>
        <w:rPr>
          <w:rFonts w:asciiTheme="majorHAnsi" w:hAnsiTheme="majorHAnsi"/>
          <w:b/>
          <w:bCs/>
        </w:rPr>
      </w:pPr>
    </w:p>
    <w:p w14:paraId="44E24DF5" w14:textId="77777777" w:rsidR="00736843" w:rsidRPr="008C172D" w:rsidRDefault="008C172D" w:rsidP="00736843">
      <w:pPr>
        <w:rPr>
          <w:rFonts w:asciiTheme="majorHAnsi" w:hAnsiTheme="majorHAnsi"/>
          <w:b/>
          <w:bCs/>
        </w:rPr>
      </w:pPr>
      <w:r w:rsidRPr="008C172D">
        <w:rPr>
          <w:rFonts w:asciiTheme="majorHAnsi" w:hAnsiTheme="majorHAnsi"/>
          <w:b/>
          <w:bCs/>
        </w:rPr>
        <w:t>LYCEE LOUIS LE GRAND (2013-2016)</w:t>
      </w:r>
    </w:p>
    <w:p w14:paraId="38D57CE2" w14:textId="77777777" w:rsidR="006270A9" w:rsidRDefault="00736843">
      <w:pPr>
        <w:pStyle w:val="Titre1"/>
      </w:pPr>
      <w:r>
        <w:t>Expérience professionnelle</w:t>
      </w:r>
    </w:p>
    <w:p w14:paraId="7124AB83" w14:textId="77777777" w:rsidR="006270A9" w:rsidRDefault="00736843">
      <w:pPr>
        <w:pStyle w:val="Titre2"/>
      </w:pPr>
      <w:r>
        <w:t>Education</w:t>
      </w:r>
    </w:p>
    <w:p w14:paraId="26D4B062" w14:textId="77777777" w:rsidR="00736843" w:rsidRDefault="00736843">
      <w:pPr>
        <w:pStyle w:val="Listepuces"/>
      </w:pPr>
      <w:r>
        <w:t>Cours de mathématiques et de physique à des élèves de lycées</w:t>
      </w:r>
    </w:p>
    <w:p w14:paraId="487F79BD" w14:textId="77777777" w:rsidR="00736843" w:rsidRDefault="00736843">
      <w:pPr>
        <w:pStyle w:val="Listepuces"/>
      </w:pPr>
      <w:r>
        <w:t xml:space="preserve">Baby </w:t>
      </w:r>
      <w:proofErr w:type="spellStart"/>
      <w:r>
        <w:t>sitting</w:t>
      </w:r>
      <w:proofErr w:type="spellEnd"/>
    </w:p>
    <w:p w14:paraId="5D6E3534" w14:textId="45D3F641" w:rsidR="00614BE4" w:rsidRDefault="00614BE4">
      <w:pPr>
        <w:pStyle w:val="Listepuces"/>
      </w:pPr>
      <w:r>
        <w:t>Cours de piano</w:t>
      </w:r>
    </w:p>
    <w:p w14:paraId="6F9B0722" w14:textId="236695B9" w:rsidR="006459BD" w:rsidRDefault="006459BD">
      <w:pPr>
        <w:pStyle w:val="Listepuces"/>
      </w:pPr>
      <w:r>
        <w:t>Rédaction de dossier CIR</w:t>
      </w:r>
      <w:bookmarkStart w:id="0" w:name="_GoBack"/>
      <w:bookmarkEnd w:id="0"/>
      <w:r>
        <w:t xml:space="preserve"> pour la startup </w:t>
      </w:r>
      <w:proofErr w:type="spellStart"/>
      <w:r>
        <w:t>Padam</w:t>
      </w:r>
      <w:proofErr w:type="spellEnd"/>
      <w:r>
        <w:t xml:space="preserve"> (mission </w:t>
      </w:r>
      <w:proofErr w:type="spellStart"/>
      <w:r>
        <w:t>XProjets</w:t>
      </w:r>
      <w:proofErr w:type="spellEnd"/>
      <w:r>
        <w:t>)</w:t>
      </w:r>
    </w:p>
    <w:p w14:paraId="67FBFB28" w14:textId="77777777" w:rsidR="006270A9" w:rsidRDefault="006270A9" w:rsidP="00736843">
      <w:pPr>
        <w:pStyle w:val="Listepuces"/>
        <w:numPr>
          <w:ilvl w:val="0"/>
          <w:numId w:val="0"/>
        </w:numPr>
      </w:pPr>
    </w:p>
    <w:p w14:paraId="48DF239E" w14:textId="77777777" w:rsidR="006270A9" w:rsidRDefault="00736843">
      <w:pPr>
        <w:pStyle w:val="Titre2"/>
      </w:pPr>
      <w:r>
        <w:t xml:space="preserve">social et education </w:t>
      </w:r>
    </w:p>
    <w:p w14:paraId="3366486E" w14:textId="77777777" w:rsidR="001B29CF" w:rsidRDefault="00736843" w:rsidP="00736843">
      <w:pPr>
        <w:pStyle w:val="Listepuces"/>
      </w:pPr>
      <w:r>
        <w:t>6 mois de travail au sein de l’association L’</w:t>
      </w:r>
      <w:proofErr w:type="spellStart"/>
      <w:r>
        <w:t>enfant@l’hôpital</w:t>
      </w:r>
      <w:proofErr w:type="spellEnd"/>
    </w:p>
    <w:p w14:paraId="75F56A3E" w14:textId="77777777" w:rsidR="00736843" w:rsidRDefault="00736843" w:rsidP="00736843">
      <w:pPr>
        <w:pStyle w:val="Listepuces"/>
        <w:numPr>
          <w:ilvl w:val="0"/>
          <w:numId w:val="0"/>
        </w:numPr>
        <w:ind w:left="216" w:hanging="216"/>
      </w:pPr>
    </w:p>
    <w:p w14:paraId="62F9B4E6" w14:textId="77777777" w:rsidR="00736843" w:rsidRDefault="00736843" w:rsidP="00736843">
      <w:pPr>
        <w:pStyle w:val="Titre1"/>
      </w:pPr>
      <w:r>
        <w:t>Activités annexes</w:t>
      </w:r>
    </w:p>
    <w:p w14:paraId="209DB672" w14:textId="77777777" w:rsidR="00736843" w:rsidRDefault="00736843" w:rsidP="00736843">
      <w:pPr>
        <w:pStyle w:val="Titre1"/>
      </w:pPr>
    </w:p>
    <w:p w14:paraId="5D6CF38D" w14:textId="77777777" w:rsidR="00736843" w:rsidRDefault="00736843" w:rsidP="00736843">
      <w:pPr>
        <w:pStyle w:val="Titre2"/>
      </w:pPr>
      <w:r>
        <w:t>Musique</w:t>
      </w:r>
    </w:p>
    <w:p w14:paraId="37C854A5" w14:textId="77777777" w:rsidR="00736843" w:rsidRDefault="00736843" w:rsidP="00736843">
      <w:pPr>
        <w:pStyle w:val="Listepuces"/>
      </w:pPr>
      <w:r>
        <w:t>Pratique du piano depuis l’âge de 5 ans (conservatoire)</w:t>
      </w:r>
    </w:p>
    <w:p w14:paraId="1B64116A" w14:textId="77777777" w:rsidR="00736843" w:rsidRDefault="00736843" w:rsidP="00736843">
      <w:pPr>
        <w:pStyle w:val="Listepuces"/>
      </w:pPr>
      <w:r>
        <w:t>Chorale</w:t>
      </w:r>
    </w:p>
    <w:p w14:paraId="68FCD052" w14:textId="77777777" w:rsidR="00736843" w:rsidRDefault="00736843" w:rsidP="00736843">
      <w:pPr>
        <w:pStyle w:val="Listepuces"/>
        <w:numPr>
          <w:ilvl w:val="0"/>
          <w:numId w:val="0"/>
        </w:numPr>
        <w:ind w:left="216" w:hanging="216"/>
      </w:pPr>
    </w:p>
    <w:p w14:paraId="45D0B833" w14:textId="77777777" w:rsidR="00736843" w:rsidRDefault="00736843" w:rsidP="00736843">
      <w:pPr>
        <w:pStyle w:val="Titre2"/>
      </w:pPr>
      <w:r>
        <w:t>Sport</w:t>
      </w:r>
    </w:p>
    <w:p w14:paraId="73375145" w14:textId="77777777" w:rsidR="00736843" w:rsidRDefault="00736843" w:rsidP="00736843">
      <w:pPr>
        <w:pStyle w:val="Listepuces"/>
      </w:pPr>
      <w:r>
        <w:t>Pratique de l’escalade à hauteur de 6 heures par semaine</w:t>
      </w:r>
    </w:p>
    <w:p w14:paraId="2C35AE9E" w14:textId="77777777" w:rsidR="00736843" w:rsidRDefault="00736843" w:rsidP="00736843">
      <w:pPr>
        <w:pStyle w:val="Listepuces"/>
        <w:numPr>
          <w:ilvl w:val="0"/>
          <w:numId w:val="0"/>
        </w:numPr>
      </w:pPr>
    </w:p>
    <w:p w14:paraId="2278A244" w14:textId="77777777" w:rsidR="00A67941" w:rsidRPr="00A67941" w:rsidRDefault="00A67941" w:rsidP="00A67941">
      <w:pPr>
        <w:pStyle w:val="Listepuces"/>
        <w:numPr>
          <w:ilvl w:val="0"/>
          <w:numId w:val="0"/>
        </w:numPr>
        <w:ind w:left="216" w:hanging="216"/>
        <w:rPr>
          <w:b/>
          <w:bCs/>
        </w:rPr>
      </w:pPr>
      <w:r w:rsidRPr="00A67941">
        <w:rPr>
          <w:b/>
          <w:bCs/>
        </w:rPr>
        <w:t>LANGUES PARLEES</w:t>
      </w:r>
    </w:p>
    <w:p w14:paraId="08F5CD65" w14:textId="77777777" w:rsidR="00736843" w:rsidRPr="001B29CF" w:rsidRDefault="00A67941" w:rsidP="00A67941">
      <w:pPr>
        <w:pStyle w:val="Listepuces"/>
      </w:pPr>
      <w:r>
        <w:t>Français, anglais, espagnol</w:t>
      </w:r>
    </w:p>
    <w:sectPr w:rsidR="00736843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9FEA3" w14:textId="77777777" w:rsidR="0087420B" w:rsidRDefault="0087420B">
      <w:pPr>
        <w:spacing w:after="0"/>
      </w:pPr>
      <w:r>
        <w:separator/>
      </w:r>
    </w:p>
  </w:endnote>
  <w:endnote w:type="continuationSeparator" w:id="0">
    <w:p w14:paraId="4AE8F736" w14:textId="77777777" w:rsidR="0087420B" w:rsidRDefault="008742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CA5A4" w14:textId="77777777" w:rsidR="006270A9" w:rsidRDefault="009D5933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1F0C36">
      <w:rPr>
        <w:noProof/>
        <w:lang w:bidi="fr-FR"/>
      </w:rPr>
      <w:t>2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F0127" w14:textId="77777777" w:rsidR="0087420B" w:rsidRDefault="0087420B">
      <w:pPr>
        <w:spacing w:after="0"/>
      </w:pPr>
      <w:r>
        <w:separator/>
      </w:r>
    </w:p>
  </w:footnote>
  <w:footnote w:type="continuationSeparator" w:id="0">
    <w:p w14:paraId="3FF3DAF8" w14:textId="77777777" w:rsidR="0087420B" w:rsidRDefault="008742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8ADDD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98"/>
    <w:rsid w:val="000A4F59"/>
    <w:rsid w:val="000B5DAB"/>
    <w:rsid w:val="00141A4C"/>
    <w:rsid w:val="00142FA9"/>
    <w:rsid w:val="001B29CF"/>
    <w:rsid w:val="001F0C36"/>
    <w:rsid w:val="0028220F"/>
    <w:rsid w:val="00356C14"/>
    <w:rsid w:val="00497498"/>
    <w:rsid w:val="005506DC"/>
    <w:rsid w:val="00614BE4"/>
    <w:rsid w:val="00617B26"/>
    <w:rsid w:val="006270A9"/>
    <w:rsid w:val="006459BD"/>
    <w:rsid w:val="00675956"/>
    <w:rsid w:val="00681034"/>
    <w:rsid w:val="00736843"/>
    <w:rsid w:val="00816216"/>
    <w:rsid w:val="0087420B"/>
    <w:rsid w:val="0087734B"/>
    <w:rsid w:val="008A5F36"/>
    <w:rsid w:val="008C172D"/>
    <w:rsid w:val="009D5933"/>
    <w:rsid w:val="00A67941"/>
    <w:rsid w:val="00BD768D"/>
    <w:rsid w:val="00C61F8E"/>
    <w:rsid w:val="00D90BC5"/>
    <w:rsid w:val="00DC1DC6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CB17E"/>
  <w15:chartTrackingRefBased/>
  <w15:docId w15:val="{F65221A4-A47C-4881-9E5E-2834F1BB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Accentuation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paragraph" w:styleId="Paragraphedeliste">
    <w:name w:val="List Paragraph"/>
    <w:basedOn w:val="Normal"/>
    <w:uiPriority w:val="34"/>
    <w:semiHidden/>
    <w:unhideWhenUsed/>
    <w:qFormat/>
    <w:rsid w:val="00A67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unu\AppData\Roaming\Microsoft\Templates\CV%20(couleu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05B789CD754C24957FA8DC276903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BD0E04-4C0E-4610-8B70-E0A049AAD2F4}"/>
      </w:docPartPr>
      <w:docPartBody>
        <w:p w:rsidR="00E509DE" w:rsidRDefault="00B84B07">
          <w:pPr>
            <w:pStyle w:val="5A05B789CD754C24957FA8DC27690358"/>
          </w:pPr>
          <w:r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07"/>
    <w:rsid w:val="005F2908"/>
    <w:rsid w:val="00B84B07"/>
    <w:rsid w:val="00E5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699E66D28334FAB800AF26E2A01A1F9">
    <w:name w:val="0699E66D28334FAB800AF26E2A01A1F9"/>
  </w:style>
  <w:style w:type="paragraph" w:customStyle="1" w:styleId="ECF331168FBE441D9F42ED32AECFC2DF">
    <w:name w:val="ECF331168FBE441D9F42ED32AECFC2DF"/>
  </w:style>
  <w:style w:type="paragraph" w:customStyle="1" w:styleId="71D1177DE8EC4CCB9B4483D0D41EC552">
    <w:name w:val="71D1177DE8EC4CCB9B4483D0D41EC552"/>
  </w:style>
  <w:style w:type="paragraph" w:customStyle="1" w:styleId="79C4CC0940044D3CB0E9039EDAD69AB4">
    <w:name w:val="79C4CC0940044D3CB0E9039EDAD69AB4"/>
  </w:style>
  <w:style w:type="paragraph" w:customStyle="1" w:styleId="75E7C8F9443A49AC908786AB5E9AC532">
    <w:name w:val="75E7C8F9443A49AC908786AB5E9AC532"/>
  </w:style>
  <w:style w:type="paragraph" w:customStyle="1" w:styleId="C2F76C372443429B95304D54E259E048">
    <w:name w:val="C2F76C372443429B95304D54E259E048"/>
  </w:style>
  <w:style w:type="paragraph" w:customStyle="1" w:styleId="5A05B789CD754C24957FA8DC27690358">
    <w:name w:val="5A05B789CD754C24957FA8DC27690358"/>
  </w:style>
  <w:style w:type="paragraph" w:customStyle="1" w:styleId="518A8DCC0DE9431E909DA6F525290843">
    <w:name w:val="518A8DCC0DE9431E909DA6F525290843"/>
  </w:style>
  <w:style w:type="paragraph" w:customStyle="1" w:styleId="4C8B7E5E6283419B92FA73F0921E60B7">
    <w:name w:val="4C8B7E5E6283419B92FA73F0921E60B7"/>
  </w:style>
  <w:style w:type="paragraph" w:customStyle="1" w:styleId="6D73FE303EA54B0C813706E58BF4D2A2">
    <w:name w:val="6D73FE303EA54B0C813706E58BF4D2A2"/>
  </w:style>
  <w:style w:type="paragraph" w:customStyle="1" w:styleId="E0505304EA1248F89991B4701B4DF15F">
    <w:name w:val="E0505304EA1248F89991B4701B4DF15F"/>
  </w:style>
  <w:style w:type="paragraph" w:customStyle="1" w:styleId="0D665164B15E4806B30DD716C1E8133D">
    <w:name w:val="0D665164B15E4806B30DD716C1E8133D"/>
  </w:style>
  <w:style w:type="paragraph" w:customStyle="1" w:styleId="6A453EB07CDD443DABA808945B6A4E27">
    <w:name w:val="6A453EB07CDD443DABA808945B6A4E27"/>
  </w:style>
  <w:style w:type="paragraph" w:customStyle="1" w:styleId="FDE58AB696394225B6C020FEBA466D68">
    <w:name w:val="FDE58AB696394225B6C020FEBA466D68"/>
  </w:style>
  <w:style w:type="paragraph" w:customStyle="1" w:styleId="7F9B5661650F4F81A8B3A80540C5B930">
    <w:name w:val="7F9B5661650F4F81A8B3A80540C5B930"/>
  </w:style>
  <w:style w:type="paragraph" w:customStyle="1" w:styleId="773DA324ECFE4D908ABDD88785ACB421">
    <w:name w:val="773DA324ECFE4D908ABDD88785ACB421"/>
  </w:style>
  <w:style w:type="paragraph" w:customStyle="1" w:styleId="FFC881D5FD674B739A55DA1E208745C4">
    <w:name w:val="FFC881D5FD674B739A55DA1E208745C4"/>
  </w:style>
  <w:style w:type="paragraph" w:customStyle="1" w:styleId="42109E9292C24AF19D9E9240AB6C3E94">
    <w:name w:val="42109E9292C24AF19D9E9240AB6C3E94"/>
  </w:style>
  <w:style w:type="paragraph" w:customStyle="1" w:styleId="BA501ECDA67541B399D12EE67DEF679F">
    <w:name w:val="BA501ECDA67541B399D12EE67DEF679F"/>
  </w:style>
  <w:style w:type="paragraph" w:customStyle="1" w:styleId="E243FF34BDBF4219B75CE3E284BBFACA">
    <w:name w:val="E243FF34BDBF4219B75CE3E284BBFACA"/>
  </w:style>
  <w:style w:type="paragraph" w:customStyle="1" w:styleId="2FBAEF08855D4A48BDCB923E5FA3315C">
    <w:name w:val="2FBAEF08855D4A48BDCB923E5FA3315C"/>
  </w:style>
  <w:style w:type="paragraph" w:customStyle="1" w:styleId="4269B87CF34F495DBB78A2C71B9C057D">
    <w:name w:val="4269B87CF34F495DBB78A2C71B9C057D"/>
  </w:style>
  <w:style w:type="paragraph" w:customStyle="1" w:styleId="E87EC70EF5CB45EF94213B6B3A644530">
    <w:name w:val="E87EC70EF5CB45EF94213B6B3A644530"/>
  </w:style>
  <w:style w:type="paragraph" w:customStyle="1" w:styleId="B0D8239E2EAD46EF97DFDDB64C283281">
    <w:name w:val="B0D8239E2EAD46EF97DFDDB64C283281"/>
  </w:style>
  <w:style w:type="paragraph" w:customStyle="1" w:styleId="08BF1293B317406BB9655EC9596ABE00">
    <w:name w:val="08BF1293B317406BB9655EC9596ABE00"/>
  </w:style>
  <w:style w:type="paragraph" w:customStyle="1" w:styleId="2CADB41A3A874E89A572D5E4DD3B7C32">
    <w:name w:val="2CADB41A3A874E89A572D5E4DD3B7C32"/>
  </w:style>
  <w:style w:type="paragraph" w:customStyle="1" w:styleId="9BCE0918DE0748B89F73071BF90B706E">
    <w:name w:val="9BCE0918DE0748B89F73071BF90B706E"/>
  </w:style>
  <w:style w:type="paragraph" w:customStyle="1" w:styleId="3FE7B7726FA34642BFC67CFC0C668D83">
    <w:name w:val="3FE7B7726FA34642BFC67CFC0C668D83"/>
  </w:style>
  <w:style w:type="paragraph" w:customStyle="1" w:styleId="316CD5BEB79C40F79958AA5B5FFD598F">
    <w:name w:val="316CD5BEB79C40F79958AA5B5FFD598F"/>
  </w:style>
  <w:style w:type="paragraph" w:customStyle="1" w:styleId="E6DEA4CE0E424615BF32FAB260FEF0A3">
    <w:name w:val="E6DEA4CE0E424615BF32FAB260FEF0A3"/>
  </w:style>
  <w:style w:type="paragraph" w:customStyle="1" w:styleId="C37FD004C3FE4B689B220F031B37F6F6">
    <w:name w:val="C37FD004C3FE4B689B220F031B37F6F6"/>
  </w:style>
  <w:style w:type="paragraph" w:customStyle="1" w:styleId="9004DEB4DB224D10BF6AF03EF73B2941">
    <w:name w:val="9004DEB4DB224D10BF6AF03EF73B2941"/>
  </w:style>
  <w:style w:type="paragraph" w:customStyle="1" w:styleId="0A8CD87439CA426B8CC8558955C4ABA5">
    <w:name w:val="0A8CD87439CA426B8CC8558955C4AB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E9D38-E578-49FE-93CB-479C2F86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(couleur)</Template>
  <TotalTime>1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prunus aubergine</dc:creator>
  <cp:keywords/>
  <cp:lastModifiedBy>prunus aubergine</cp:lastModifiedBy>
  <cp:revision>3</cp:revision>
  <cp:lastPrinted>2019-06-23T09:51:00Z</cp:lastPrinted>
  <dcterms:created xsi:type="dcterms:W3CDTF">2019-06-23T13:13:00Z</dcterms:created>
  <dcterms:modified xsi:type="dcterms:W3CDTF">2019-07-23T19:51:00Z</dcterms:modified>
  <cp:version/>
</cp:coreProperties>
</file>