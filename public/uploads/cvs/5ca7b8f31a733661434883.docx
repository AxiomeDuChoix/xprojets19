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C548A8">
      <w:pPr>
        <w:pStyle w:val="Coordonnes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</wp:posOffset>
                </wp:positionV>
                <wp:extent cx="1704975" cy="333375"/>
                <wp:effectExtent l="0" t="0" r="9525" b="952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A8" w:rsidRPr="00C548A8" w:rsidRDefault="00C548A8" w:rsidP="00C548A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548A8">
                              <w:rPr>
                                <w:b/>
                                <w:sz w:val="28"/>
                              </w:rPr>
                              <w:t>Cyril CHAMBE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8pt;margin-top:3pt;width:134.2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" stroked="f">
                <v:textbox>
                  <w:txbxContent>
                    <w:p w:rsidR="00C548A8" w:rsidRPr="00C548A8" w:rsidRDefault="00C548A8" w:rsidP="00C548A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548A8">
                        <w:rPr>
                          <w:b/>
                          <w:sz w:val="28"/>
                        </w:rPr>
                        <w:t>Cyril CHAMBE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2360930" cy="4286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A8" w:rsidRDefault="006C18C6" w:rsidP="00C548A8">
                            <w:pPr>
                              <w:pStyle w:val="Coordonnes"/>
                              <w:jc w:val="left"/>
                              <w:rPr>
                                <w:noProof/>
                              </w:rPr>
                            </w:pPr>
                            <w:sdt>
                              <w:sdtPr>
                                <w:rPr>
                                  <w:noProof/>
                                </w:rPr>
                                <w:alias w:val="Téléphone"/>
                                <w:tag w:val="Téléphone"/>
                                <w:id w:val="-1142573976"/>
                                <w:placeholder>
                                  <w:docPart w:val="E909C8357F7C45349BB1EA9F92C92F4D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548A8">
                                  <w:rPr>
                                    <w:noProof/>
                                  </w:rPr>
                                  <w:t>+33 (0)6 10 57 62 49</w:t>
                                </w:r>
                              </w:sdtContent>
                            </w:sdt>
                          </w:p>
                          <w:p w:rsidR="00C548A8" w:rsidRPr="00A272F1" w:rsidRDefault="00C548A8" w:rsidP="00C548A8">
                            <w:pPr>
                              <w:pStyle w:val="Coordonnes"/>
                              <w:jc w:val="left"/>
                              <w:rPr>
                                <w:rStyle w:val="Accentuation"/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noProof/>
                              </w:rPr>
                              <w:t>cyril.chambe@polytechnique.edu</w:t>
                            </w:r>
                          </w:p>
                          <w:p w:rsidR="00A272F1" w:rsidRDefault="00A272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6.25pt;width:185.9pt;height:33.7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" stroked="f">
                <v:textbox>
                  <w:txbxContent>
                    <w:p w:rsidR="00C548A8" w:rsidRDefault="006C18C6" w:rsidP="00C548A8">
                      <w:pPr>
                        <w:pStyle w:val="Coordonnes"/>
                        <w:jc w:val="left"/>
                        <w:rPr>
                          <w:noProof/>
                        </w:rPr>
                      </w:pPr>
                      <w:sdt>
                        <w:sdtPr>
                          <w:rPr>
                            <w:noProof/>
                          </w:rPr>
                          <w:alias w:val="Téléphone"/>
                          <w:tag w:val="Téléphone"/>
                          <w:id w:val="-1142573976"/>
                          <w:placeholder>
                            <w:docPart w:val="E909C8357F7C45349BB1EA9F92C92F4D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C548A8">
                            <w:rPr>
                              <w:noProof/>
                            </w:rPr>
                            <w:t>+33 (0)6 10 57 62 49</w:t>
                          </w:r>
                        </w:sdtContent>
                      </w:sdt>
                    </w:p>
                    <w:p w:rsidR="00C548A8" w:rsidRPr="00A272F1" w:rsidRDefault="00C548A8" w:rsidP="00C548A8">
                      <w:pPr>
                        <w:pStyle w:val="Coordonnes"/>
                        <w:jc w:val="left"/>
                        <w:rPr>
                          <w:rStyle w:val="Accentuation"/>
                          <w:noProof/>
                          <w:color w:val="595959" w:themeColor="text1" w:themeTint="A6"/>
                        </w:rPr>
                      </w:pPr>
                      <w:r>
                        <w:rPr>
                          <w:noProof/>
                        </w:rPr>
                        <w:t>cyril.chambe@polytechnique.edu</w:t>
                      </w:r>
                    </w:p>
                    <w:p w:rsidR="00A272F1" w:rsidRDefault="00A272F1"/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08ED1AA79F6E45509A8F3B5940AF3EB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 w:rsidR="00A272F1">
            <w:rPr>
              <w:noProof/>
            </w:rPr>
            <w:t>Boulevard des Maréchaux, Bâtiment Joffre, appartement 12.30.05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CAED17D7325146D591E44E30A89E3F0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Default="00A272F1">
          <w:pPr>
            <w:pStyle w:val="Coordonnes"/>
            <w:rPr>
              <w:noProof/>
            </w:rPr>
          </w:pPr>
          <w:r>
            <w:rPr>
              <w:noProof/>
            </w:rPr>
            <w:t>91120 Palaiseau, FRANCE</w:t>
          </w:r>
        </w:p>
      </w:sdtContent>
    </w:sdt>
    <w:tbl>
      <w:tblPr>
        <w:tblStyle w:val="TableaudeCV"/>
        <w:tblW w:w="5203" w:type="pct"/>
        <w:tblLook w:val="04A0" w:firstRow="1" w:lastRow="0" w:firstColumn="1" w:lastColumn="0" w:noHBand="0" w:noVBand="1"/>
        <w:tblDescription w:val="Resume"/>
      </w:tblPr>
      <w:tblGrid>
        <w:gridCol w:w="1746"/>
        <w:gridCol w:w="483"/>
        <w:gridCol w:w="8502"/>
      </w:tblGrid>
      <w:tr w:rsidR="00E52305" w:rsidTr="00CB170D">
        <w:tc>
          <w:tcPr>
            <w:tcW w:w="1707" w:type="dxa"/>
          </w:tcPr>
          <w:p w:rsidR="00E52305" w:rsidRDefault="00F966FE">
            <w:pPr>
              <w:pStyle w:val="Titre1"/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8311" w:type="dxa"/>
          </w:tcPr>
          <w:p w:rsidR="00E52305" w:rsidRDefault="00F916E7">
            <w:pPr>
              <w:pStyle w:val="DateduCV"/>
              <w:rPr>
                <w:noProof/>
              </w:rPr>
            </w:pPr>
            <w:r>
              <w:rPr>
                <w:noProof/>
              </w:rPr>
              <w:t xml:space="preserve">I am </w:t>
            </w:r>
            <w:r w:rsidR="00871CEB">
              <w:rPr>
                <w:noProof/>
              </w:rPr>
              <w:t xml:space="preserve">a </w:t>
            </w:r>
            <w:r w:rsidR="00D6408A">
              <w:rPr>
                <w:noProof/>
              </w:rPr>
              <w:t>dedicated</w:t>
            </w:r>
            <w:r w:rsidR="00871CEB">
              <w:rPr>
                <w:noProof/>
              </w:rPr>
              <w:t xml:space="preserve"> student with a solid background in sciences, currently studying at the « Ecole Polytechnique », one of France’s leading universities</w:t>
            </w:r>
            <w:r w:rsidR="00F3310F">
              <w:rPr>
                <w:noProof/>
              </w:rPr>
              <w:t xml:space="preserve"> for high-level scientific training</w:t>
            </w:r>
            <w:r w:rsidR="00D6408A">
              <w:rPr>
                <w:noProof/>
              </w:rPr>
              <w:t xml:space="preserve">, looking for  </w:t>
            </w:r>
          </w:p>
        </w:tc>
      </w:tr>
      <w:tr w:rsidR="00E52305" w:rsidTr="00CB170D">
        <w:tc>
          <w:tcPr>
            <w:tcW w:w="1707" w:type="dxa"/>
          </w:tcPr>
          <w:p w:rsidR="00E52305" w:rsidRDefault="00F966FE">
            <w:pPr>
              <w:pStyle w:val="Titre1"/>
              <w:rPr>
                <w:noProof/>
              </w:rPr>
            </w:pPr>
            <w:r>
              <w:rPr>
                <w:noProof/>
              </w:rPr>
              <w:t>EDUCATION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8311" w:type="dxa"/>
          </w:tcPr>
          <w:p w:rsidR="00E52305" w:rsidRDefault="00F966FE" w:rsidP="00F3310F">
            <w:pPr>
              <w:pStyle w:val="DateduCV"/>
              <w:numPr>
                <w:ilvl w:val="0"/>
                <w:numId w:val="1"/>
              </w:numPr>
              <w:rPr>
                <w:b/>
                <w:noProof/>
              </w:rPr>
            </w:pPr>
            <w:r w:rsidRPr="00F3310F">
              <w:rPr>
                <w:b/>
                <w:noProof/>
              </w:rPr>
              <w:t>2017</w:t>
            </w:r>
            <w:r w:rsidR="00F3310F" w:rsidRPr="00F3310F">
              <w:rPr>
                <w:b/>
                <w:noProof/>
              </w:rPr>
              <w:t xml:space="preserve">–2018 </w:t>
            </w:r>
            <w:r w:rsidR="00F3310F">
              <w:rPr>
                <w:b/>
                <w:noProof/>
              </w:rPr>
              <w:t xml:space="preserve">    </w:t>
            </w:r>
            <w:r w:rsidR="00F3310F" w:rsidRPr="00F3310F">
              <w:rPr>
                <w:b/>
                <w:noProof/>
              </w:rPr>
              <w:t>Ecole Polytechnique</w:t>
            </w:r>
            <w:r w:rsidR="00CB170D" w:rsidRPr="00CB170D">
              <w:rPr>
                <w:noProof/>
              </w:rPr>
              <w:t>, Palaiseau</w:t>
            </w:r>
          </w:p>
          <w:p w:rsidR="00CB170D" w:rsidRDefault="00F3310F" w:rsidP="00F3310F">
            <w:pPr>
              <w:pStyle w:val="DateduCV"/>
              <w:ind w:left="720"/>
              <w:rPr>
                <w:noProof/>
              </w:rPr>
            </w:pPr>
            <w:r w:rsidRPr="00D6408A">
              <w:rPr>
                <w:i/>
                <w:noProof/>
              </w:rPr>
              <w:t>Diplôme d’ingénieur</w:t>
            </w:r>
            <w:r>
              <w:rPr>
                <w:noProof/>
              </w:rPr>
              <w:t>,</w:t>
            </w:r>
            <w:r w:rsidR="00D6408A">
              <w:rPr>
                <w:noProof/>
              </w:rPr>
              <w:t xml:space="preserve"> equivalent to P</w:t>
            </w:r>
            <w:r>
              <w:rPr>
                <w:noProof/>
              </w:rPr>
              <w:t>ostgraduate engineering degree</w:t>
            </w:r>
            <w:r w:rsidR="00D6408A">
              <w:rPr>
                <w:noProof/>
              </w:rPr>
              <w:t xml:space="preserve"> expected</w:t>
            </w:r>
            <w:r>
              <w:rPr>
                <w:noProof/>
              </w:rPr>
              <w:t xml:space="preserve"> in June 2021.</w:t>
            </w:r>
          </w:p>
          <w:p w:rsidR="00F3310F" w:rsidRDefault="00F3310F" w:rsidP="00F3310F">
            <w:pPr>
              <w:pStyle w:val="DateduCV"/>
              <w:ind w:left="720"/>
              <w:rPr>
                <w:noProof/>
              </w:rPr>
            </w:pPr>
            <w:r>
              <w:rPr>
                <w:noProof/>
              </w:rPr>
              <w:t>First year GPA: 3.86</w:t>
            </w:r>
          </w:p>
          <w:p w:rsidR="00CB170D" w:rsidRDefault="00CB170D" w:rsidP="00CB170D">
            <w:pPr>
              <w:pStyle w:val="DateduCV"/>
              <w:ind w:left="720"/>
              <w:rPr>
                <w:noProof/>
              </w:rPr>
            </w:pPr>
            <w:r>
              <w:rPr>
                <w:noProof/>
              </w:rPr>
              <w:t>Course</w:t>
            </w:r>
            <w:r w:rsidR="00F9621C">
              <w:rPr>
                <w:noProof/>
              </w:rPr>
              <w:t xml:space="preserve"> </w:t>
            </w:r>
            <w:r>
              <w:rPr>
                <w:noProof/>
              </w:rPr>
              <w:t>work</w:t>
            </w:r>
            <w:r w:rsidR="00F3310F">
              <w:rPr>
                <w:noProof/>
              </w:rPr>
              <w:t>: Physics, Mechanics, Applied Maths,</w:t>
            </w:r>
            <w:r>
              <w:rPr>
                <w:noProof/>
              </w:rPr>
              <w:t xml:space="preserve"> </w:t>
            </w:r>
            <w:r w:rsidR="00F3310F">
              <w:rPr>
                <w:noProof/>
              </w:rPr>
              <w:t>Economics</w:t>
            </w:r>
            <w:r>
              <w:rPr>
                <w:noProof/>
              </w:rPr>
              <w:t>, Law</w:t>
            </w:r>
            <w:r w:rsidR="00F3310F">
              <w:rPr>
                <w:noProof/>
              </w:rPr>
              <w:t xml:space="preserve">  </w:t>
            </w:r>
          </w:p>
          <w:p w:rsidR="00CB170D" w:rsidRDefault="00CB170D" w:rsidP="00CB170D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 w:rsidRPr="00CB170D">
              <w:rPr>
                <w:b/>
                <w:noProof/>
              </w:rPr>
              <w:t>2015-2017     Lycée du Parc</w:t>
            </w:r>
            <w:r>
              <w:rPr>
                <w:noProof/>
              </w:rPr>
              <w:t>, Lyon</w:t>
            </w:r>
          </w:p>
          <w:p w:rsidR="00CB170D" w:rsidRDefault="00CB170D" w:rsidP="00CB170D">
            <w:pPr>
              <w:pStyle w:val="DateduCV"/>
              <w:ind w:left="720"/>
              <w:rPr>
                <w:noProof/>
              </w:rPr>
            </w:pPr>
            <w:r w:rsidRPr="00CB170D">
              <w:rPr>
                <w:noProof/>
              </w:rPr>
              <w:t>Intensive program in science to prepare for nationwide competitive exams</w:t>
            </w:r>
            <w:r w:rsidR="00F9621C">
              <w:rPr>
                <w:noProof/>
              </w:rPr>
              <w:t>. Course work include</w:t>
            </w:r>
            <w:r w:rsidR="00D6408A">
              <w:rPr>
                <w:noProof/>
              </w:rPr>
              <w:t>d</w:t>
            </w:r>
            <w:r w:rsidR="00F9621C">
              <w:rPr>
                <w:noProof/>
              </w:rPr>
              <w:t xml:space="preserve"> maths, physics and </w:t>
            </w:r>
            <w:r w:rsidR="00D6408A">
              <w:rPr>
                <w:noProof/>
              </w:rPr>
              <w:t>computer sciences</w:t>
            </w:r>
          </w:p>
          <w:p w:rsidR="00CB170D" w:rsidRDefault="00CB170D" w:rsidP="00CB170D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 w:rsidRPr="00F9621C">
              <w:rPr>
                <w:b/>
                <w:noProof/>
              </w:rPr>
              <w:t xml:space="preserve">2015     </w:t>
            </w:r>
            <w:r w:rsidR="00F9621C" w:rsidRPr="00F9621C">
              <w:rPr>
                <w:b/>
                <w:noProof/>
              </w:rPr>
              <w:t>Lycée Champagnat</w:t>
            </w:r>
            <w:r w:rsidR="00F9621C">
              <w:rPr>
                <w:noProof/>
              </w:rPr>
              <w:t xml:space="preserve">, </w:t>
            </w:r>
            <w:r w:rsidR="00F9621C" w:rsidRPr="00F9621C">
              <w:rPr>
                <w:noProof/>
              </w:rPr>
              <w:t>Saint</w:t>
            </w:r>
            <w:r w:rsidR="00F9621C">
              <w:rPr>
                <w:noProof/>
              </w:rPr>
              <w:t>-</w:t>
            </w:r>
            <w:r w:rsidR="00D6408A">
              <w:rPr>
                <w:noProof/>
              </w:rPr>
              <w:t>S</w:t>
            </w:r>
            <w:r w:rsidR="00F9621C">
              <w:rPr>
                <w:noProof/>
              </w:rPr>
              <w:t>ymphorien-sur-</w:t>
            </w:r>
            <w:r w:rsidR="00D6408A">
              <w:rPr>
                <w:noProof/>
              </w:rPr>
              <w:t>C</w:t>
            </w:r>
            <w:r w:rsidR="00F9621C">
              <w:rPr>
                <w:noProof/>
              </w:rPr>
              <w:t>oise</w:t>
            </w:r>
          </w:p>
          <w:p w:rsidR="00F9621C" w:rsidRPr="00F9621C" w:rsidRDefault="00F9621C" w:rsidP="00F9621C">
            <w:pPr>
              <w:pStyle w:val="DateduCV"/>
              <w:ind w:left="720"/>
              <w:rPr>
                <w:noProof/>
              </w:rPr>
            </w:pPr>
            <w:r w:rsidRPr="00D6408A">
              <w:rPr>
                <w:i/>
                <w:noProof/>
              </w:rPr>
              <w:t>Baccalauréat</w:t>
            </w:r>
            <w:r>
              <w:rPr>
                <w:noProof/>
              </w:rPr>
              <w:t>, equivalent to A-Levels with distinction</w:t>
            </w:r>
          </w:p>
        </w:tc>
      </w:tr>
      <w:tr w:rsidR="00E52305" w:rsidTr="00CB170D">
        <w:tc>
          <w:tcPr>
            <w:tcW w:w="1707" w:type="dxa"/>
          </w:tcPr>
          <w:p w:rsidR="00E52305" w:rsidRDefault="001257B1" w:rsidP="00F966FE">
            <w:pPr>
              <w:pStyle w:val="Titre1"/>
              <w:rPr>
                <w:noProof/>
              </w:rPr>
            </w:pPr>
            <w:r>
              <w:rPr>
                <w:noProof/>
              </w:rPr>
              <w:t>Exp</w:t>
            </w:r>
            <w:r w:rsidR="00F966FE">
              <w:rPr>
                <w:noProof/>
              </w:rPr>
              <w:t>E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8311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221802691"/>
                  <w:placeholder>
                    <w:docPart w:val="2E79032659FF4627B9CA58BCAF39C3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F9621C" w:rsidRDefault="00F9621C" w:rsidP="00F9621C">
                    <w:pPr>
                      <w:pStyle w:val="DateduCV"/>
                      <w:rPr>
                        <w:b/>
                      </w:rPr>
                    </w:pPr>
                    <w:r w:rsidRPr="00F9621C">
                      <w:rPr>
                        <w:b/>
                      </w:rPr>
                      <w:t>09/2017</w:t>
                    </w:r>
                    <w:r w:rsidR="00797A01">
                      <w:rPr>
                        <w:b/>
                      </w:rPr>
                      <w:t>-</w:t>
                    </w:r>
                    <w:r w:rsidRPr="00F9621C">
                      <w:rPr>
                        <w:b/>
                      </w:rPr>
                      <w:t>04/2018</w:t>
                    </w:r>
                    <w:r>
                      <w:rPr>
                        <w:b/>
                      </w:rPr>
                      <w:t xml:space="preserve">     Gendarmerie Nationale,</w:t>
                    </w:r>
                  </w:p>
                  <w:p w:rsidR="0065270C" w:rsidRPr="00F9621C" w:rsidRDefault="00F9621C" w:rsidP="00F9621C">
                    <w:pPr>
                      <w:pStyle w:val="DateduCV"/>
                      <w:rPr>
                        <w:b/>
                      </w:rPr>
                    </w:pPr>
                    <w:r>
                      <w:rPr>
                        <w:b/>
                      </w:rPr>
                      <w:t>Compagnie de Gendarmerie Départementale de Puget-Théniers</w:t>
                    </w:r>
                  </w:p>
                  <w:p w:rsidR="0065270C" w:rsidRPr="00AE61C3" w:rsidRDefault="00F9621C" w:rsidP="00FA21BE">
                    <w:pPr>
                      <w:pStyle w:val="DateduCV"/>
                    </w:pPr>
                    <w:proofErr w:type="spellStart"/>
                    <w:r>
                      <w:t>Military</w:t>
                    </w:r>
                    <w:proofErr w:type="spellEnd"/>
                    <w:r>
                      <w:t xml:space="preserve"> training course as an </w:t>
                    </w:r>
                    <w:proofErr w:type="spellStart"/>
                    <w:r>
                      <w:t>officer</w:t>
                    </w:r>
                    <w:proofErr w:type="spellEnd"/>
                    <w:r>
                      <w:t xml:space="preserve"> candidate in the </w:t>
                    </w:r>
                    <w:r w:rsidR="00D6408A">
                      <w:t>F</w:t>
                    </w:r>
                    <w:r>
                      <w:t xml:space="preserve">rench </w:t>
                    </w:r>
                    <w:proofErr w:type="spellStart"/>
                    <w:r>
                      <w:t>military</w:t>
                    </w:r>
                    <w:proofErr w:type="spellEnd"/>
                    <w:r>
                      <w:t xml:space="preserve"> rural police</w:t>
                    </w:r>
                  </w:p>
                  <w:p w:rsidR="00E52305" w:rsidRPr="00F966FE" w:rsidRDefault="00797A01" w:rsidP="00797A01">
                    <w:r>
                      <w:t xml:space="preserve">Main missions </w:t>
                    </w:r>
                    <w:proofErr w:type="spellStart"/>
                    <w:r>
                      <w:t>accomplished</w:t>
                    </w:r>
                    <w:proofErr w:type="spellEnd"/>
                    <w:r>
                      <w:t xml:space="preserve">: </w:t>
                    </w:r>
                    <w:proofErr w:type="spellStart"/>
                    <w:r w:rsidR="00D6408A">
                      <w:t>creat</w:t>
                    </w:r>
                    <w:r>
                      <w:t>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video</w:t>
                    </w:r>
                    <w:r w:rsidR="005A6D0F">
                      <w:t>s</w:t>
                    </w:r>
                    <w:proofErr w:type="spellEnd"/>
                    <w:r>
                      <w:t xml:space="preserve"> or trailers for public communication, </w:t>
                    </w:r>
                    <w:proofErr w:type="spellStart"/>
                    <w:r>
                      <w:t>discovered</w:t>
                    </w:r>
                    <w:proofErr w:type="spellEnd"/>
                    <w:r>
                      <w:t xml:space="preserve"> </w:t>
                    </w:r>
                    <w:r w:rsidR="00D6408A">
                      <w:t>F</w:t>
                    </w:r>
                    <w:r>
                      <w:t xml:space="preserve">rench administration, </w:t>
                    </w:r>
                    <w:proofErr w:type="spellStart"/>
                    <w:r>
                      <w:t>collaborated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with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officers</w:t>
                    </w:r>
                    <w:proofErr w:type="spellEnd"/>
                    <w:r>
                      <w:t xml:space="preserve"> to </w:t>
                    </w:r>
                    <w:proofErr w:type="spellStart"/>
                    <w:r>
                      <w:t>reorganize</w:t>
                    </w:r>
                    <w:proofErr w:type="spellEnd"/>
                    <w:r>
                      <w:t xml:space="preserve"> the </w:t>
                    </w:r>
                    <w:proofErr w:type="spellStart"/>
                    <w:r>
                      <w:t>company</w:t>
                    </w:r>
                    <w:proofErr w:type="spellEnd"/>
                  </w:p>
                </w:sdtContent>
              </w:sdt>
            </w:sdtContent>
          </w:sdt>
        </w:tc>
      </w:tr>
      <w:tr w:rsidR="00E52305" w:rsidTr="00CB170D">
        <w:tc>
          <w:tcPr>
            <w:tcW w:w="1707" w:type="dxa"/>
          </w:tcPr>
          <w:p w:rsidR="00E52305" w:rsidRDefault="00F966FE">
            <w:pPr>
              <w:pStyle w:val="Titre1"/>
              <w:rPr>
                <w:noProof/>
              </w:rPr>
            </w:pPr>
            <w:r>
              <w:rPr>
                <w:noProof/>
              </w:rPr>
              <w:t>ADDITIONAL SKILLS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8311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  <w15:repeatingSection/>
            </w:sdtPr>
            <w:sdtEndPr>
              <w:rPr>
                <w:rFonts w:eastAsiaTheme="minorHAnsi"/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4AA2D7F2CEA74F32A8FBDD2959A652CB"/>
                  </w:placeholder>
                  <w15:repeatingSectionItem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</w:rPr>
                </w:sdtEndPr>
                <w:sdtContent>
                  <w:p w:rsidR="0065270C" w:rsidRPr="00797A01" w:rsidRDefault="00797A01" w:rsidP="00797A01">
                    <w:pPr>
                      <w:pStyle w:val="DateduCV"/>
                      <w:rPr>
                        <w:b/>
                      </w:rPr>
                    </w:pPr>
                    <w:r w:rsidRPr="00797A01">
                      <w:rPr>
                        <w:b/>
                      </w:rPr>
                      <w:t>Languages</w:t>
                    </w:r>
                  </w:p>
                  <w:p w:rsidR="00797A01" w:rsidRDefault="00797A01" w:rsidP="00797A01">
                    <w:pPr>
                      <w:pStyle w:val="Paragraphedeliste"/>
                      <w:numPr>
                        <w:ilvl w:val="0"/>
                        <w:numId w:val="3"/>
                      </w:num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Native French</w:t>
                    </w:r>
                  </w:p>
                  <w:p w:rsidR="00797A01" w:rsidRDefault="00797A01" w:rsidP="00797A01">
                    <w:pPr>
                      <w:pStyle w:val="Paragraphedeliste"/>
                      <w:numPr>
                        <w:ilvl w:val="0"/>
                        <w:numId w:val="3"/>
                      </w:num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Advanced English</w:t>
                    </w:r>
                  </w:p>
                  <w:p w:rsidR="00797A01" w:rsidRDefault="00797A01" w:rsidP="00797A01">
                    <w:pPr>
                      <w:pStyle w:val="Paragraphedeliste"/>
                      <w:numPr>
                        <w:ilvl w:val="0"/>
                        <w:numId w:val="3"/>
                      </w:numPr>
                      <w:rPr>
                        <w:rFonts w:eastAsiaTheme="minorEastAsia"/>
                      </w:rPr>
                    </w:pPr>
                    <w:proofErr w:type="spellStart"/>
                    <w:r>
                      <w:rPr>
                        <w:rFonts w:eastAsiaTheme="minorEastAsia"/>
                      </w:rPr>
                      <w:t>Intermediate</w:t>
                    </w:r>
                    <w:proofErr w:type="spellEnd"/>
                    <w:r>
                      <w:rPr>
                        <w:rFonts w:eastAsiaTheme="minorEastAsia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</w:rPr>
                      <w:t>Spanish</w:t>
                    </w:r>
                    <w:proofErr w:type="spellEnd"/>
                  </w:p>
                  <w:p w:rsidR="00797A01" w:rsidRDefault="00797A01" w:rsidP="00797A01">
                    <w:pPr>
                      <w:rPr>
                        <w:rFonts w:eastAsiaTheme="minorEastAsia"/>
                        <w:b/>
                      </w:rPr>
                    </w:pPr>
                    <w:r w:rsidRPr="00797A01">
                      <w:rPr>
                        <w:rFonts w:eastAsiaTheme="minorEastAsia"/>
                        <w:b/>
                      </w:rPr>
                      <w:t xml:space="preserve">Computer </w:t>
                    </w:r>
                    <w:proofErr w:type="spellStart"/>
                    <w:r w:rsidRPr="00797A01">
                      <w:rPr>
                        <w:rFonts w:eastAsiaTheme="minorEastAsia"/>
                        <w:b/>
                      </w:rPr>
                      <w:t>skills</w:t>
                    </w:r>
                    <w:proofErr w:type="spellEnd"/>
                    <w:r w:rsidRPr="00797A01">
                      <w:rPr>
                        <w:rFonts w:eastAsiaTheme="minorEastAsia"/>
                        <w:b/>
                      </w:rPr>
                      <w:t xml:space="preserve">    </w:t>
                    </w:r>
                  </w:p>
                  <w:p w:rsidR="00797A01" w:rsidRDefault="00D6408A" w:rsidP="00797A01">
                    <w:pPr>
                      <w:pStyle w:val="Paragraphedeliste"/>
                      <w:numPr>
                        <w:ilvl w:val="0"/>
                        <w:numId w:val="4"/>
                      </w:numPr>
                      <w:rPr>
                        <w:rFonts w:eastAsiaTheme="minorEastAsia"/>
                      </w:rPr>
                    </w:pPr>
                    <w:r w:rsidRPr="00D6408A">
                      <w:rPr>
                        <w:rFonts w:eastAsiaTheme="minorEastAsia"/>
                      </w:rPr>
                      <w:t>Good command of</w:t>
                    </w:r>
                    <w:r w:rsidR="00797A01" w:rsidRPr="00797A01">
                      <w:rPr>
                        <w:rFonts w:eastAsiaTheme="minorEastAsia"/>
                        <w:b/>
                      </w:rPr>
                      <w:t xml:space="preserve"> </w:t>
                    </w:r>
                    <w:r w:rsidR="00797A01" w:rsidRPr="00797A01">
                      <w:rPr>
                        <w:rFonts w:eastAsiaTheme="minorEastAsia"/>
                      </w:rPr>
                      <w:t xml:space="preserve">Python, Caml and Java </w:t>
                    </w:r>
                    <w:proofErr w:type="spellStart"/>
                    <w:r w:rsidR="00797A01" w:rsidRPr="00797A01">
                      <w:rPr>
                        <w:rFonts w:eastAsiaTheme="minorEastAsia"/>
                      </w:rPr>
                      <w:t>programm</w:t>
                    </w:r>
                    <w:r>
                      <w:rPr>
                        <w:rFonts w:eastAsiaTheme="minorEastAsia"/>
                      </w:rPr>
                      <w:t>ing</w:t>
                    </w:r>
                    <w:proofErr w:type="spellEnd"/>
                    <w:r w:rsidR="00797A01" w:rsidRPr="00797A01">
                      <w:rPr>
                        <w:rFonts w:eastAsiaTheme="minorEastAsia"/>
                      </w:rPr>
                      <w:t xml:space="preserve"> </w:t>
                    </w:r>
                    <w:proofErr w:type="spellStart"/>
                    <w:r w:rsidR="00797A01" w:rsidRPr="00797A01">
                      <w:rPr>
                        <w:rFonts w:eastAsiaTheme="minorEastAsia"/>
                      </w:rPr>
                      <w:t>languages</w:t>
                    </w:r>
                    <w:proofErr w:type="spellEnd"/>
                  </w:p>
                  <w:p w:rsidR="00FA1C95" w:rsidRDefault="00FA1C95" w:rsidP="00797A01">
                    <w:pPr>
                      <w:pStyle w:val="Paragraphedeliste"/>
                      <w:numPr>
                        <w:ilvl w:val="0"/>
                        <w:numId w:val="4"/>
                      </w:numPr>
                      <w:rPr>
                        <w:rFonts w:eastAsiaTheme="minorEastAsia"/>
                      </w:rPr>
                    </w:pPr>
                    <w:proofErr w:type="spellStart"/>
                    <w:r>
                      <w:rPr>
                        <w:rFonts w:eastAsiaTheme="minorEastAsia"/>
                      </w:rPr>
                      <w:t>F</w:t>
                    </w:r>
                    <w:r w:rsidR="00797A01" w:rsidRPr="00797A01">
                      <w:rPr>
                        <w:rFonts w:eastAsiaTheme="minorEastAsia"/>
                      </w:rPr>
                      <w:t>amiliar</w:t>
                    </w:r>
                    <w:proofErr w:type="spellEnd"/>
                    <w:r w:rsidR="00797A01" w:rsidRPr="00797A01">
                      <w:rPr>
                        <w:rFonts w:eastAsiaTheme="minorEastAsia"/>
                      </w:rPr>
                      <w:t xml:space="preserve"> </w:t>
                    </w:r>
                    <w:proofErr w:type="spellStart"/>
                    <w:r w:rsidR="00797A01" w:rsidRPr="00797A01">
                      <w:rPr>
                        <w:rFonts w:eastAsiaTheme="minorEastAsia"/>
                      </w:rPr>
                      <w:t>with</w:t>
                    </w:r>
                    <w:proofErr w:type="spellEnd"/>
                    <w:r w:rsidR="00797A01" w:rsidRPr="00797A01">
                      <w:rPr>
                        <w:rFonts w:eastAsiaTheme="minorEastAsia"/>
                      </w:rPr>
                      <w:t xml:space="preserve"> PC software applications</w:t>
                    </w:r>
                  </w:p>
                  <w:p w:rsidR="00E52305" w:rsidRPr="00FA1C95" w:rsidRDefault="00FA1C95" w:rsidP="00FA1C95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Driving licence</w:t>
                    </w:r>
                  </w:p>
                </w:sdtContent>
              </w:sdt>
            </w:sdtContent>
          </w:sdt>
        </w:tc>
      </w:tr>
      <w:tr w:rsidR="00E52305" w:rsidTr="00CB170D">
        <w:tc>
          <w:tcPr>
            <w:tcW w:w="1707" w:type="dxa"/>
          </w:tcPr>
          <w:p w:rsidR="00E52305" w:rsidRDefault="00F966FE">
            <w:pPr>
              <w:pStyle w:val="Titre1"/>
              <w:rPr>
                <w:noProof/>
              </w:rPr>
            </w:pPr>
            <w:bookmarkStart w:id="0" w:name="_Hlk524941478"/>
            <w:r>
              <w:rPr>
                <w:noProof/>
              </w:rPr>
              <w:t>INTERESTS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8311" w:type="dxa"/>
          </w:tcPr>
          <w:p w:rsidR="00E52305" w:rsidRDefault="00FA1C95" w:rsidP="00B17066">
            <w:pPr>
              <w:pStyle w:val="DateduCV"/>
              <w:ind w:right="582"/>
              <w:rPr>
                <w:noProof/>
              </w:rPr>
            </w:pPr>
            <w:r w:rsidRPr="00FA1C95">
              <w:rPr>
                <w:b/>
                <w:noProof/>
              </w:rPr>
              <w:t>Sport</w:t>
            </w:r>
            <w:r>
              <w:rPr>
                <w:b/>
                <w:noProof/>
              </w:rPr>
              <w:t xml:space="preserve">: </w:t>
            </w:r>
          </w:p>
          <w:p w:rsidR="00FA1C95" w:rsidRDefault="00FA1C95" w:rsidP="00FA1C95">
            <w:pPr>
              <w:pStyle w:val="DateduCV"/>
              <w:numPr>
                <w:ilvl w:val="0"/>
                <w:numId w:val="5"/>
              </w:numPr>
              <w:ind w:right="582"/>
              <w:rPr>
                <w:noProof/>
              </w:rPr>
            </w:pPr>
            <w:r>
              <w:rPr>
                <w:noProof/>
              </w:rPr>
              <w:t>Cycling in competition at regional level</w:t>
            </w:r>
            <w:r w:rsidR="00AE45E2">
              <w:rPr>
                <w:noProof/>
              </w:rPr>
              <w:t>, developping a competitive spirit</w:t>
            </w:r>
          </w:p>
          <w:p w:rsidR="00FA1C95" w:rsidRDefault="00FA1C95" w:rsidP="00FA1C95">
            <w:pPr>
              <w:pStyle w:val="DateduCV"/>
              <w:numPr>
                <w:ilvl w:val="0"/>
                <w:numId w:val="5"/>
              </w:numPr>
              <w:ind w:right="582"/>
              <w:rPr>
                <w:noProof/>
              </w:rPr>
            </w:pPr>
            <w:r>
              <w:rPr>
                <w:noProof/>
              </w:rPr>
              <w:t xml:space="preserve">Gymnastics </w:t>
            </w:r>
            <w:r w:rsidR="00AE45E2">
              <w:rPr>
                <w:noProof/>
              </w:rPr>
              <w:t>as an athlete and a trainer for both girls and boys</w:t>
            </w:r>
          </w:p>
          <w:p w:rsidR="00FA1C95" w:rsidRDefault="00FA1C95" w:rsidP="00FA1C95">
            <w:pPr>
              <w:pStyle w:val="DateduCV"/>
              <w:numPr>
                <w:ilvl w:val="0"/>
                <w:numId w:val="5"/>
              </w:numPr>
              <w:ind w:right="582"/>
              <w:rPr>
                <w:noProof/>
              </w:rPr>
            </w:pPr>
            <w:r>
              <w:rPr>
                <w:noProof/>
              </w:rPr>
              <w:t xml:space="preserve">Judo: brown belt, training 6 hours per week at university </w:t>
            </w:r>
          </w:p>
          <w:p w:rsidR="00AE45E2" w:rsidRDefault="00FA1C95" w:rsidP="00FA1C95">
            <w:pPr>
              <w:pStyle w:val="DateduCV"/>
              <w:ind w:right="582"/>
              <w:rPr>
                <w:noProof/>
              </w:rPr>
            </w:pPr>
            <w:r w:rsidRPr="00FA1C95">
              <w:rPr>
                <w:b/>
                <w:noProof/>
              </w:rPr>
              <w:t>Clubs</w:t>
            </w:r>
            <w:r>
              <w:rPr>
                <w:b/>
                <w:noProof/>
              </w:rPr>
              <w:t xml:space="preserve">: </w:t>
            </w:r>
            <w:r>
              <w:rPr>
                <w:noProof/>
              </w:rPr>
              <w:t xml:space="preserve">    Member of a « liste Kès », candidate to be part of the students’ Union of Ecole Polytechnique for one year. Organizing campaign trail with 15 other students including</w:t>
            </w:r>
            <w:r w:rsidR="003E6BB4">
              <w:rPr>
                <w:noProof/>
              </w:rPr>
              <w:t xml:space="preserve"> </w:t>
            </w:r>
            <w:r>
              <w:rPr>
                <w:noProof/>
              </w:rPr>
              <w:t>breakfast,</w:t>
            </w:r>
            <w:r w:rsidR="003E6BB4">
              <w:rPr>
                <w:noProof/>
              </w:rPr>
              <w:t xml:space="preserve"> </w:t>
            </w:r>
            <w:r>
              <w:rPr>
                <w:noProof/>
              </w:rPr>
              <w:t>dinner,</w:t>
            </w:r>
            <w:r w:rsidR="003E6BB4">
              <w:rPr>
                <w:noProof/>
              </w:rPr>
              <w:t xml:space="preserve"> a</w:t>
            </w:r>
            <w:r>
              <w:rPr>
                <w:noProof/>
              </w:rPr>
              <w:t xml:space="preserve"> party and </w:t>
            </w:r>
            <w:r w:rsidR="00D6408A">
              <w:rPr>
                <w:noProof/>
              </w:rPr>
              <w:t>many</w:t>
            </w:r>
            <w:r>
              <w:rPr>
                <w:noProof/>
              </w:rPr>
              <w:t xml:space="preserve"> activities for </w:t>
            </w:r>
            <w:r w:rsidR="00D6408A">
              <w:rPr>
                <w:noProof/>
              </w:rPr>
              <w:t xml:space="preserve">1,000+ </w:t>
            </w:r>
            <w:r w:rsidR="009E6449">
              <w:rPr>
                <w:noProof/>
              </w:rPr>
              <w:t>students</w:t>
            </w:r>
            <w:bookmarkStart w:id="1" w:name="_GoBack"/>
            <w:bookmarkEnd w:id="1"/>
          </w:p>
          <w:p w:rsidR="00AE45E2" w:rsidRPr="00FA1C95" w:rsidRDefault="00AE45E2" w:rsidP="00FA1C95">
            <w:pPr>
              <w:pStyle w:val="DateduCV"/>
              <w:ind w:right="582"/>
              <w:rPr>
                <w:noProof/>
              </w:rPr>
            </w:pPr>
          </w:p>
        </w:tc>
      </w:tr>
      <w:bookmarkEnd w:id="0"/>
    </w:tbl>
    <w:p w:rsidR="00E52305" w:rsidRDefault="00E52305" w:rsidP="003E6BB4"/>
    <w:sectPr w:rsidR="00E52305" w:rsidSect="00AE45E2">
      <w:footerReference w:type="default" r:id="rId12"/>
      <w:pgSz w:w="12240" w:h="15840" w:code="1"/>
      <w:pgMar w:top="851" w:right="1077" w:bottom="1077" w:left="8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8C6" w:rsidRDefault="006C18C6">
      <w:pPr>
        <w:spacing w:before="0" w:after="0" w:line="240" w:lineRule="auto"/>
      </w:pPr>
      <w:r>
        <w:separator/>
      </w:r>
    </w:p>
  </w:endnote>
  <w:endnote w:type="continuationSeparator" w:id="0">
    <w:p w:rsidR="006C18C6" w:rsidRDefault="006C18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7644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8C6" w:rsidRDefault="006C18C6">
      <w:pPr>
        <w:spacing w:before="0" w:after="0" w:line="240" w:lineRule="auto"/>
      </w:pPr>
      <w:r>
        <w:separator/>
      </w:r>
    </w:p>
  </w:footnote>
  <w:footnote w:type="continuationSeparator" w:id="0">
    <w:p w:rsidR="006C18C6" w:rsidRDefault="006C18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C37"/>
    <w:multiLevelType w:val="hybridMultilevel"/>
    <w:tmpl w:val="C2802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1942"/>
    <w:multiLevelType w:val="hybridMultilevel"/>
    <w:tmpl w:val="60DC630C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75447F1"/>
    <w:multiLevelType w:val="hybridMultilevel"/>
    <w:tmpl w:val="733052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B7780"/>
    <w:multiLevelType w:val="hybridMultilevel"/>
    <w:tmpl w:val="8C5077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2AE6"/>
    <w:multiLevelType w:val="hybridMultilevel"/>
    <w:tmpl w:val="F0D243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FE"/>
    <w:rsid w:val="00052C66"/>
    <w:rsid w:val="00120A7A"/>
    <w:rsid w:val="001257B1"/>
    <w:rsid w:val="00240773"/>
    <w:rsid w:val="002A22EB"/>
    <w:rsid w:val="002B7E86"/>
    <w:rsid w:val="003E6BB4"/>
    <w:rsid w:val="00440C6E"/>
    <w:rsid w:val="004F6BE6"/>
    <w:rsid w:val="005A6D0F"/>
    <w:rsid w:val="005B7173"/>
    <w:rsid w:val="00633A46"/>
    <w:rsid w:val="0065270C"/>
    <w:rsid w:val="006C18C6"/>
    <w:rsid w:val="00717DE0"/>
    <w:rsid w:val="00797A01"/>
    <w:rsid w:val="00842FD9"/>
    <w:rsid w:val="00871CEB"/>
    <w:rsid w:val="008A641D"/>
    <w:rsid w:val="008E7825"/>
    <w:rsid w:val="008F480A"/>
    <w:rsid w:val="009E6449"/>
    <w:rsid w:val="00A01438"/>
    <w:rsid w:val="00A272F1"/>
    <w:rsid w:val="00A6255B"/>
    <w:rsid w:val="00AE45E2"/>
    <w:rsid w:val="00B17066"/>
    <w:rsid w:val="00B35960"/>
    <w:rsid w:val="00C548A8"/>
    <w:rsid w:val="00C7644F"/>
    <w:rsid w:val="00CB170D"/>
    <w:rsid w:val="00D6408A"/>
    <w:rsid w:val="00E52305"/>
    <w:rsid w:val="00E542DC"/>
    <w:rsid w:val="00E5478F"/>
    <w:rsid w:val="00E756F4"/>
    <w:rsid w:val="00EA4765"/>
    <w:rsid w:val="00F3310F"/>
    <w:rsid w:val="00F916E7"/>
    <w:rsid w:val="00F9621C"/>
    <w:rsid w:val="00F966FE"/>
    <w:rsid w:val="00FA1C9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42ADA"/>
  <w15:docId w15:val="{8DF2970F-C42C-4899-9621-C993D27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9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l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D1AA79F6E45509A8F3B5940AF3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EB4BD-1723-4620-934F-A5F2E120A7F3}"/>
      </w:docPartPr>
      <w:docPartBody>
        <w:p w:rsidR="00B277C1" w:rsidRDefault="002B2650">
          <w:pPr>
            <w:pStyle w:val="08ED1AA79F6E45509A8F3B5940AF3EBB"/>
          </w:pPr>
          <w:r>
            <w:rPr>
              <w:noProof/>
            </w:rPr>
            <w:t>[Adresse postale]</w:t>
          </w:r>
        </w:p>
      </w:docPartBody>
    </w:docPart>
    <w:docPart>
      <w:docPartPr>
        <w:name w:val="CAED17D7325146D591E44E30A89E3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861954-9A40-48FB-9E57-74EB0AD2A2D8}"/>
      </w:docPartPr>
      <w:docPartBody>
        <w:p w:rsidR="00B277C1" w:rsidRDefault="002B2650">
          <w:pPr>
            <w:pStyle w:val="CAED17D7325146D591E44E30A89E3F00"/>
          </w:pPr>
          <w:r>
            <w:rPr>
              <w:noProof/>
            </w:rPr>
            <w:t>[Ville, Pays/région, Code postal]</w:t>
          </w:r>
        </w:p>
      </w:docPartBody>
    </w:docPart>
    <w:docPart>
      <w:docPartPr>
        <w:name w:val="2E79032659FF4627B9CA58BCAF39C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F489-27C2-4D52-B740-3CB9C507B7E2}"/>
      </w:docPartPr>
      <w:docPartBody>
        <w:p w:rsidR="00B277C1" w:rsidRDefault="002B2650">
          <w:pPr>
            <w:pStyle w:val="2E79032659FF4627B9CA58BCAF39C32D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A2D7F2CEA74F32A8FBDD2959A65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82F6D9-E415-4F58-875A-46F3654E1D79}"/>
      </w:docPartPr>
      <w:docPartBody>
        <w:p w:rsidR="00B277C1" w:rsidRDefault="002B2650">
          <w:pPr>
            <w:pStyle w:val="4AA2D7F2CEA74F32A8FBDD2959A652C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09C8357F7C45349BB1EA9F92C92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2EF02-7F90-4CCA-9D53-5A0DD082A3B8}"/>
      </w:docPartPr>
      <w:docPartBody>
        <w:p w:rsidR="0076339C" w:rsidRDefault="00B277C1" w:rsidP="00B277C1">
          <w:pPr>
            <w:pStyle w:val="E909C8357F7C45349BB1EA9F92C92F4D"/>
          </w:pPr>
          <w:r>
            <w:rPr>
              <w:noProof/>
            </w:rPr>
            <w:t>[Téléphone]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50"/>
    <w:rsid w:val="002A05BD"/>
    <w:rsid w:val="002B2650"/>
    <w:rsid w:val="007051B9"/>
    <w:rsid w:val="0076339C"/>
    <w:rsid w:val="00B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ED1AA79F6E45509A8F3B5940AF3EBB">
    <w:name w:val="08ED1AA79F6E45509A8F3B5940AF3EBB"/>
  </w:style>
  <w:style w:type="paragraph" w:customStyle="1" w:styleId="CAED17D7325146D591E44E30A89E3F00">
    <w:name w:val="CAED17D7325146D591E44E30A89E3F00"/>
  </w:style>
  <w:style w:type="paragraph" w:customStyle="1" w:styleId="D7EAD7C473504F1CA25B53B34555ADCD">
    <w:name w:val="D7EAD7C473504F1CA25B53B34555ADCD"/>
  </w:style>
  <w:style w:type="paragraph" w:customStyle="1" w:styleId="74AD8B2903F440FBA1F0ACA46C77EA94">
    <w:name w:val="74AD8B2903F440FBA1F0ACA46C77EA94"/>
  </w:style>
  <w:style w:type="character" w:styleId="Accentuation">
    <w:name w:val="Emphasis"/>
    <w:basedOn w:val="Policepardfaut"/>
    <w:uiPriority w:val="2"/>
    <w:unhideWhenUsed/>
    <w:qFormat/>
    <w:rPr>
      <w:color w:val="4472C4" w:themeColor="accent1"/>
    </w:rPr>
  </w:style>
  <w:style w:type="paragraph" w:customStyle="1" w:styleId="6E0B35AFF415406BBB9BE269FFDE73E7">
    <w:name w:val="6E0B35AFF415406BBB9BE269FFDE73E7"/>
  </w:style>
  <w:style w:type="paragraph" w:customStyle="1" w:styleId="6D566CF1D2274BD997B5D3BC383A4C4D">
    <w:name w:val="6D566CF1D2274BD997B5D3BC383A4C4D"/>
  </w:style>
  <w:style w:type="paragraph" w:customStyle="1" w:styleId="DD8C1524D79C4BB0ACF6FBF895C79B93">
    <w:name w:val="DD8C1524D79C4BB0ACF6FBF895C79B93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06C021286914FA7BF79433A9332C06A">
    <w:name w:val="706C021286914FA7BF79433A9332C06A"/>
  </w:style>
  <w:style w:type="character" w:styleId="Textedelespacerserv">
    <w:name w:val="Placeholder Text"/>
    <w:basedOn w:val="Policepardfaut"/>
    <w:uiPriority w:val="99"/>
    <w:semiHidden/>
    <w:rsid w:val="00B277C1"/>
    <w:rPr>
      <w:color w:val="808080"/>
    </w:rPr>
  </w:style>
  <w:style w:type="paragraph" w:customStyle="1" w:styleId="2E79032659FF4627B9CA58BCAF39C32D">
    <w:name w:val="2E79032659FF4627B9CA58BCAF39C32D"/>
  </w:style>
  <w:style w:type="paragraph" w:customStyle="1" w:styleId="851EF69AD91F4500AF3DE2263E5F088A">
    <w:name w:val="851EF69AD91F4500AF3DE2263E5F088A"/>
  </w:style>
  <w:style w:type="paragraph" w:customStyle="1" w:styleId="F7C44AB6879E4149883F4CF77DCD1686">
    <w:name w:val="F7C44AB6879E4149883F4CF77DCD1686"/>
  </w:style>
  <w:style w:type="paragraph" w:customStyle="1" w:styleId="289E5064B48341BC979B1C54705049F3">
    <w:name w:val="289E5064B48341BC979B1C54705049F3"/>
  </w:style>
  <w:style w:type="paragraph" w:customStyle="1" w:styleId="4AA2D7F2CEA74F32A8FBDD2959A652CB">
    <w:name w:val="4AA2D7F2CEA74F32A8FBDD2959A652CB"/>
  </w:style>
  <w:style w:type="paragraph" w:customStyle="1" w:styleId="F854435F7F234698A9B94DAACA647096">
    <w:name w:val="F854435F7F234698A9B94DAACA647096"/>
  </w:style>
  <w:style w:type="paragraph" w:customStyle="1" w:styleId="A21A5A515D02433AA599C7A440549E9E">
    <w:name w:val="A21A5A515D02433AA599C7A440549E9E"/>
  </w:style>
  <w:style w:type="paragraph" w:customStyle="1" w:styleId="DE96551C04A74DB8A930B7DA84B0FAE6">
    <w:name w:val="DE96551C04A74DB8A930B7DA84B0FAE6"/>
  </w:style>
  <w:style w:type="paragraph" w:customStyle="1" w:styleId="0749B58B174945FCAB9F317B8DE82818">
    <w:name w:val="0749B58B174945FCAB9F317B8DE82818"/>
  </w:style>
  <w:style w:type="paragraph" w:customStyle="1" w:styleId="3161E41DCB474F76A58FF4F2CC8646B2">
    <w:name w:val="3161E41DCB474F76A58FF4F2CC8646B2"/>
  </w:style>
  <w:style w:type="paragraph" w:customStyle="1" w:styleId="4FBD9D4B57D149B6A9C2C531608FD2CB">
    <w:name w:val="4FBD9D4B57D149B6A9C2C531608FD2CB"/>
  </w:style>
  <w:style w:type="paragraph" w:customStyle="1" w:styleId="8E5E317209B24A2892EFC440E81B4CA5">
    <w:name w:val="8E5E317209B24A2892EFC440E81B4CA5"/>
  </w:style>
  <w:style w:type="paragraph" w:customStyle="1" w:styleId="E96AD4A82C3E4C039991E63ED3599419">
    <w:name w:val="E96AD4A82C3E4C039991E63ED3599419"/>
  </w:style>
  <w:style w:type="paragraph" w:customStyle="1" w:styleId="F65AC162C3964AD8BF5D04023FE290D2">
    <w:name w:val="F65AC162C3964AD8BF5D04023FE290D2"/>
    <w:rsid w:val="00B277C1"/>
  </w:style>
  <w:style w:type="paragraph" w:customStyle="1" w:styleId="4AD761E227024CC6A4447A4254F302C8">
    <w:name w:val="4AD761E227024CC6A4447A4254F302C8"/>
    <w:rsid w:val="00B277C1"/>
  </w:style>
  <w:style w:type="paragraph" w:customStyle="1" w:styleId="CCC2F493204B410989116CC3AF8C270D">
    <w:name w:val="CCC2F493204B410989116CC3AF8C270D"/>
    <w:rsid w:val="00B277C1"/>
  </w:style>
  <w:style w:type="paragraph" w:customStyle="1" w:styleId="DA16A335791344808B94107DA2F3860D">
    <w:name w:val="DA16A335791344808B94107DA2F3860D"/>
    <w:rsid w:val="00B277C1"/>
  </w:style>
  <w:style w:type="paragraph" w:customStyle="1" w:styleId="103DE5FA6868481CB237B616AD61F61B">
    <w:name w:val="103DE5FA6868481CB237B616AD61F61B"/>
    <w:rsid w:val="00B277C1"/>
  </w:style>
  <w:style w:type="paragraph" w:customStyle="1" w:styleId="A2647E16014B495989054376C1EDD0C1">
    <w:name w:val="A2647E16014B495989054376C1EDD0C1"/>
    <w:rsid w:val="00B277C1"/>
  </w:style>
  <w:style w:type="paragraph" w:customStyle="1" w:styleId="CA312F7BBB7641A780E040C83B9A5DB5">
    <w:name w:val="CA312F7BBB7641A780E040C83B9A5DB5"/>
    <w:rsid w:val="00B277C1"/>
  </w:style>
  <w:style w:type="paragraph" w:customStyle="1" w:styleId="62EA937B70F641078C5CF4A927435B80">
    <w:name w:val="62EA937B70F641078C5CF4A927435B80"/>
    <w:rsid w:val="00B277C1"/>
  </w:style>
  <w:style w:type="paragraph" w:customStyle="1" w:styleId="0EE93612234F4EE8B6E8EE4C051DB9E5">
    <w:name w:val="0EE93612234F4EE8B6E8EE4C051DB9E5"/>
    <w:rsid w:val="00B277C1"/>
  </w:style>
  <w:style w:type="paragraph" w:customStyle="1" w:styleId="E909C8357F7C45349BB1EA9F92C92F4D">
    <w:name w:val="E909C8357F7C45349BB1EA9F92C92F4D"/>
    <w:rsid w:val="00B277C1"/>
  </w:style>
  <w:style w:type="paragraph" w:customStyle="1" w:styleId="1E5FF37346674C978303849E375AE6C1">
    <w:name w:val="1E5FF37346674C978303849E375AE6C1"/>
    <w:rsid w:val="00B277C1"/>
  </w:style>
  <w:style w:type="paragraph" w:customStyle="1" w:styleId="D0F0B2DEE74A450F88EE471D490BB1E7">
    <w:name w:val="D0F0B2DEE74A450F88EE471D490BB1E7"/>
    <w:rsid w:val="00B277C1"/>
  </w:style>
  <w:style w:type="paragraph" w:customStyle="1" w:styleId="976EC3C6116E4C8997718869E506EEFB">
    <w:name w:val="976EC3C6116E4C8997718869E506EEFB"/>
    <w:rsid w:val="00B277C1"/>
  </w:style>
  <w:style w:type="paragraph" w:customStyle="1" w:styleId="1B9D126565504D0B8A4AB31DB014A758">
    <w:name w:val="1B9D126565504D0B8A4AB31DB014A758"/>
    <w:rsid w:val="00B277C1"/>
  </w:style>
  <w:style w:type="paragraph" w:customStyle="1" w:styleId="FD22CD50B63C466280D02052E6B7AAEC">
    <w:name w:val="FD22CD50B63C466280D02052E6B7AAEC"/>
    <w:rsid w:val="00B277C1"/>
  </w:style>
  <w:style w:type="paragraph" w:customStyle="1" w:styleId="5F4E6132B5B64942AA97FE2D2DFBE22B">
    <w:name w:val="5F4E6132B5B64942AA97FE2D2DFBE22B"/>
    <w:rsid w:val="00B277C1"/>
  </w:style>
  <w:style w:type="paragraph" w:customStyle="1" w:styleId="9437295195A1453695EEA4F564A08678">
    <w:name w:val="9437295195A1453695EEA4F564A08678"/>
    <w:rsid w:val="00B277C1"/>
  </w:style>
  <w:style w:type="paragraph" w:customStyle="1" w:styleId="DCAC411482AC4255B0196F22CB849995">
    <w:name w:val="DCAC411482AC4255B0196F22CB849995"/>
    <w:rsid w:val="00B277C1"/>
  </w:style>
  <w:style w:type="paragraph" w:customStyle="1" w:styleId="4FDDA6B63AE94FB4838592CF9E7C7D0C">
    <w:name w:val="4FDDA6B63AE94FB4838592CF9E7C7D0C"/>
    <w:rsid w:val="00B277C1"/>
  </w:style>
  <w:style w:type="paragraph" w:customStyle="1" w:styleId="9F70CC483CF44CB78857668787AEBF97">
    <w:name w:val="9F70CC483CF44CB78857668787AEBF97"/>
    <w:rsid w:val="00B277C1"/>
  </w:style>
  <w:style w:type="paragraph" w:customStyle="1" w:styleId="E408593D724944ADA644A76967607B83">
    <w:name w:val="E408593D724944ADA644A76967607B83"/>
    <w:rsid w:val="00B277C1"/>
  </w:style>
  <w:style w:type="paragraph" w:customStyle="1" w:styleId="B5305673678949799042000CAD5F021C">
    <w:name w:val="B5305673678949799042000CAD5F021C"/>
    <w:rsid w:val="00B27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Boulevard des Maréchaux, Bâtiment Joffre, appartement 12.30.05</CompanyAddress>
  <CompanyPhone>+33 (0)6 10 57 62 49</CompanyPhone>
  <CompanyFax/>
  <CompanyEmail>Email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</Template>
  <TotalTime>0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cyRIL CHAMBE</dc:creator>
  <cp:lastModifiedBy>Cyril Chambe</cp:lastModifiedBy>
  <cp:revision>5</cp:revision>
  <dcterms:created xsi:type="dcterms:W3CDTF">2018-09-16T20:11:00Z</dcterms:created>
  <dcterms:modified xsi:type="dcterms:W3CDTF">2018-09-25T15:55:00Z</dcterms:modified>
  <cp:category>91120 Palaiseau, FRANCE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