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’hôte principal"/>
      </w:tblPr>
      <w:tblGrid>
        <w:gridCol w:w="3676"/>
        <w:gridCol w:w="6502"/>
      </w:tblGrid>
      <w:tr w:rsidR="002C2CDD" w:rsidRPr="00333CD3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Default="007B3845" w:rsidP="00523479">
            <w:pPr>
              <w:pStyle w:val="Initiales"/>
            </w:pPr>
            <w:r>
              <w:rPr>
                <w:noProof/>
                <w:sz w:val="14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265285</wp:posOffset>
                      </wp:positionV>
                      <wp:extent cx="1261640" cy="914400"/>
                      <wp:effectExtent l="0" t="0" r="0" b="0"/>
                      <wp:wrapNone/>
                      <wp:docPr id="85" name="Zone de text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164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B3845" w:rsidRPr="007B3845" w:rsidRDefault="007B3845" w:rsidP="007B3845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sz w:val="96"/>
                                    </w:rPr>
                                  </w:pPr>
                                  <w:r w:rsidRPr="007B3845">
                                    <w:rPr>
                                      <w:rFonts w:asciiTheme="majorHAnsi" w:hAnsiTheme="majorHAnsi"/>
                                      <w:sz w:val="96"/>
                                    </w:rPr>
                                    <w:t>CV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85" o:spid="_x0000_s1026" type="#_x0000_t202" style="position:absolute;left:0;text-align:left;margin-left:19.5pt;margin-top:20.9pt;width:99.35pt;height:1in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" fillcolor="white [3212]" stroked="f" strokeweight=".5pt">
                      <v:textbox>
                        <w:txbxContent>
                          <w:p w:rsidR="007B3845" w:rsidRPr="007B3845" w:rsidRDefault="007B3845" w:rsidP="007B3845">
                            <w:pPr>
                              <w:jc w:val="center"/>
                              <w:rPr>
                                <w:rFonts w:asciiTheme="majorHAnsi" w:hAnsiTheme="majorHAnsi"/>
                                <w:sz w:val="96"/>
                              </w:rPr>
                            </w:pPr>
                            <w:r w:rsidRPr="007B3845">
                              <w:rPr>
                                <w:rFonts w:asciiTheme="majorHAnsi" w:hAnsiTheme="majorHAnsi"/>
                                <w:sz w:val="96"/>
                              </w:rPr>
                              <w:t>CV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sdt>
              <w:sdtPr>
                <w:rPr>
                  <w:sz w:val="144"/>
                </w:rPr>
                <w:alias w:val="Initiales:"/>
                <w:tag w:val="Initiales:"/>
                <w:id w:val="-606576828"/>
                <w:placeholder>
                  <w:docPart w:val="7C7E71718EEA0847AC309DA0DD094E88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Pr="007B3845">
                  <w:rPr>
                    <w:sz w:val="144"/>
                  </w:rPr>
                  <w:t xml:space="preserve">  </w:t>
                </w:r>
              </w:sdtContent>
            </w:sdt>
          </w:p>
          <w:p w:rsidR="00A50939" w:rsidRPr="00333CD3" w:rsidRDefault="00074F0D" w:rsidP="007569C1">
            <w:pPr>
              <w:pStyle w:val="Titre3"/>
            </w:pPr>
            <w:r>
              <w:t>Projet</w:t>
            </w:r>
          </w:p>
          <w:p w:rsidR="002C2CDD" w:rsidRPr="007A5EC9" w:rsidRDefault="00074F0D" w:rsidP="007A5EC9">
            <w:pPr>
              <w:jc w:val="both"/>
              <w:rPr>
                <w:sz w:val="18"/>
              </w:rPr>
            </w:pPr>
            <w:r w:rsidRPr="007A5EC9">
              <w:rPr>
                <w:sz w:val="18"/>
              </w:rPr>
              <w:t>Conception d’une tablette à lumière pulsée pour dyslexiques.</w:t>
            </w:r>
          </w:p>
          <w:p w:rsidR="002C2CDD" w:rsidRPr="00333CD3" w:rsidRDefault="007B3845" w:rsidP="007569C1">
            <w:pPr>
              <w:pStyle w:val="Titre3"/>
            </w:pPr>
            <w:r>
              <w:t>Motivations</w:t>
            </w:r>
          </w:p>
          <w:p w:rsidR="00741125" w:rsidRDefault="007B3845" w:rsidP="007B3845">
            <w:pPr>
              <w:pStyle w:val="Paragraphedeliste"/>
              <w:numPr>
                <w:ilvl w:val="0"/>
                <w:numId w:val="1"/>
              </w:numPr>
              <w:ind w:left="426" w:hanging="284"/>
            </w:pPr>
            <w:r>
              <w:t>Utilité du projet</w:t>
            </w:r>
          </w:p>
          <w:p w:rsidR="007B3845" w:rsidRDefault="007B3845" w:rsidP="007B3845">
            <w:pPr>
              <w:pStyle w:val="Paragraphedeliste"/>
              <w:numPr>
                <w:ilvl w:val="0"/>
                <w:numId w:val="1"/>
              </w:numPr>
              <w:ind w:left="426" w:hanging="284"/>
            </w:pPr>
            <w:r>
              <w:t>Réalisation d’un prototype</w:t>
            </w:r>
          </w:p>
          <w:p w:rsidR="007B3845" w:rsidRDefault="007B3845" w:rsidP="007B3845">
            <w:pPr>
              <w:pStyle w:val="Paragraphedeliste"/>
              <w:ind w:left="426"/>
            </w:pPr>
          </w:p>
          <w:p w:rsidR="007B3845" w:rsidRPr="00333CD3" w:rsidRDefault="007B3845" w:rsidP="007B3845">
            <w:pPr>
              <w:ind w:left="142"/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Grilledutableau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Tableau de disposition de titre"/>
            </w:tblPr>
            <w:tblGrid>
              <w:gridCol w:w="6502"/>
            </w:tblGrid>
            <w:tr w:rsidR="00C612DA" w:rsidRPr="00333CD3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:rsidR="00C612DA" w:rsidRPr="00333CD3" w:rsidRDefault="007B3845" w:rsidP="00074F0D">
                  <w:pPr>
                    <w:pStyle w:val="Titre1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32640" behindDoc="1" locked="0" layoutInCell="1" allowOverlap="1">
                            <wp:simplePos x="0" y="0"/>
                            <wp:positionH relativeFrom="column">
                              <wp:posOffset>-1209040</wp:posOffset>
                            </wp:positionH>
                            <wp:positionV relativeFrom="paragraph">
                              <wp:posOffset>208915</wp:posOffset>
                            </wp:positionV>
                            <wp:extent cx="5532120" cy="978535"/>
                            <wp:effectExtent l="0" t="0" r="5080" b="0"/>
                            <wp:wrapNone/>
                            <wp:docPr id="43" name="Rectangle rouge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532120" cy="97853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30F5E90" id="Rectangle rouge" o:spid="_x0000_s1026" style="position:absolute;margin-left:-95.2pt;margin-top:16.45pt;width:435.6pt;height:77.05pt;z-index:-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" fillcolor="#ea4e4e [3204]" stroked="f" strokeweight="1pt"/>
                        </w:pict>
                      </mc:Fallback>
                    </mc:AlternateContent>
                  </w:r>
                  <w:sdt>
                    <w:sdtPr>
                      <w:alias w:val="Votre nom :"/>
                      <w:tag w:val="Votre nom :"/>
                      <w:id w:val="1982421306"/>
                      <w:placeholder>
                        <w:docPart w:val="9459E8CB64F62C489DD63992D087EAF7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>
                        <w:br/>
                      </w:r>
                      <w:r w:rsidR="00074F0D">
                        <w:t>Octave Locqueville</w:t>
                      </w:r>
                    </w:sdtContent>
                  </w:sdt>
                </w:p>
              </w:tc>
            </w:tr>
          </w:tbl>
          <w:p w:rsidR="002C2CDD" w:rsidRPr="00333CD3" w:rsidRDefault="00074F0D" w:rsidP="007569C1">
            <w:pPr>
              <w:pStyle w:val="Titre3"/>
            </w:pPr>
            <w:r>
              <w:t>COmp</w:t>
            </w:r>
            <w:r w:rsidR="007B3845">
              <w:t>É</w:t>
            </w:r>
            <w:r>
              <w:t>tences</w:t>
            </w:r>
          </w:p>
          <w:p w:rsidR="007A5EC9" w:rsidRDefault="007A5EC9" w:rsidP="007569C1">
            <w:pPr>
              <w:pStyle w:val="Titre4"/>
            </w:pPr>
          </w:p>
          <w:p w:rsidR="00074F0D" w:rsidRPr="007A5EC9" w:rsidRDefault="007A5EC9" w:rsidP="007569C1">
            <w:pPr>
              <w:pStyle w:val="Titre4"/>
              <w:rPr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1270</wp:posOffset>
                      </wp:positionV>
                      <wp:extent cx="1515745" cy="208280"/>
                      <wp:effectExtent l="25400" t="25400" r="20955" b="20320"/>
                      <wp:wrapNone/>
                      <wp:docPr id="45" name="Groupe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5745" cy="208280"/>
                                <a:chOff x="0" y="0"/>
                                <a:chExt cx="1516284" cy="208344"/>
                              </a:xfrm>
                            </wpg:grpSpPr>
                            <wps:wsp>
                              <wps:cNvPr id="15" name="Étoile à 5 branches 15"/>
                              <wps:cNvSpPr/>
                              <wps:spPr>
                                <a:xfrm>
                                  <a:off x="0" y="11575"/>
                                  <a:ext cx="219710" cy="19621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Étoile à 5 branches 23"/>
                              <wps:cNvSpPr/>
                              <wps:spPr>
                                <a:xfrm>
                                  <a:off x="324092" y="11575"/>
                                  <a:ext cx="219919" cy="196769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Étoile à 5 branches 24"/>
                              <wps:cNvSpPr/>
                              <wps:spPr>
                                <a:xfrm>
                                  <a:off x="648183" y="11575"/>
                                  <a:ext cx="219919" cy="196769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Étoile à 5 branches 25"/>
                              <wps:cNvSpPr/>
                              <wps:spPr>
                                <a:xfrm>
                                  <a:off x="972274" y="0"/>
                                  <a:ext cx="219919" cy="196769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Étoile à 5 branches 26"/>
                              <wps:cNvSpPr/>
                              <wps:spPr>
                                <a:xfrm>
                                  <a:off x="1296365" y="0"/>
                                  <a:ext cx="219919" cy="196769"/>
                                </a:xfrm>
                                <a:prstGeom prst="star5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rgbClr val="FF0000"/>
                                    </a:gs>
                                    <a:gs pos="0">
                                      <a:srgbClr val="FF0000"/>
                                    </a:gs>
                                    <a:gs pos="0">
                                      <a:schemeClr val="bg1"/>
                                    </a:gs>
                                    <a:gs pos="100000">
                                      <a:schemeClr val="bg1"/>
                                    </a:gs>
                                  </a:gsLst>
                                  <a:lin ang="0" scaled="1"/>
                                  <a:tileRect/>
                                </a:gra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B2B7F9" id="Groupe 45" o:spid="_x0000_s1026" style="position:absolute;margin-left:176.85pt;margin-top:.1pt;width:119.35pt;height:16.4pt;z-index:251653120" coordsize="15162,20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">
                      <v:shape id="Étoile à 5 branches 15" o:spid="_x0000_s1027" style="position:absolute;top:115;width:2197;height:1962;visibility:visible;mso-wrap-style:square;v-text-anchor:middle" coordsize="219710,1962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" path="m,74947r83922,1l109855,r25933,74948l219710,74947r-67895,46320l177749,196215,109855,149894,41961,196215,67895,121267,,74947xe" fillcolor="red" strokecolor="#8a1010 [1604]" strokeweight="1pt">
                        <v:stroke joinstyle="miter"/>
                        <v:path arrowok="t" o:connecttype="custom" o:connectlocs="0,74947;83922,74948;109855,0;135788,74948;219710,74947;151815,121267;177749,196215;109855,149894;41961,196215;67895,121267;0,74947" o:connectangles="0,0,0,0,0,0,0,0,0,0,0"/>
                      </v:shape>
                      <v:shape id="Étoile à 5 branches 23" o:spid="_x0000_s1028" style="position:absolute;left:3240;top:115;width:2200;height:1968;visibility:visible;mso-wrap-style:square;v-text-anchor:middle" coordsize="219919,1967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" path="m,75159r84002,l109960,r25957,75159l219919,75159r-67959,46450l177918,196769,109960,150317,42001,196769,67959,121609,,75159xe" fillcolor="red" strokecolor="#8a1010 [1604]" strokeweight="1pt">
                        <v:stroke joinstyle="miter"/>
                        <v:path arrowok="t" o:connecttype="custom" o:connectlocs="0,75159;84002,75159;109960,0;135917,75159;219919,75159;151960,121609;177918,196769;109960,150317;42001,196769;67959,121609;0,75159" o:connectangles="0,0,0,0,0,0,0,0,0,0,0"/>
                      </v:shape>
                      <v:shape id="Étoile à 5 branches 24" o:spid="_x0000_s1029" style="position:absolute;left:6481;top:115;width:2200;height:1968;visibility:visible;mso-wrap-style:square;v-text-anchor:middle" coordsize="219919,1967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" path="m,75159r84002,l109960,r25957,75159l219919,75159r-67959,46450l177918,196769,109960,150317,42001,196769,67959,121609,,75159xe" fillcolor="red" strokecolor="#8a1010 [1604]" strokeweight="1pt">
                        <v:stroke joinstyle="miter"/>
                        <v:path arrowok="t" o:connecttype="custom" o:connectlocs="0,75159;84002,75159;109960,0;135917,75159;219919,75159;151960,121609;177918,196769;109960,150317;42001,196769;67959,121609;0,75159" o:connectangles="0,0,0,0,0,0,0,0,0,0,0"/>
                      </v:shape>
                      <v:shape id="Étoile à 5 branches 25" o:spid="_x0000_s1030" style="position:absolute;left:9722;width:2199;height:1967;visibility:visible;mso-wrap-style:square;v-text-anchor:middle" coordsize="219919,1967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" path="m,75159r84002,l109960,r25957,75159l219919,75159r-67959,46450l177918,196769,109960,150317,42001,196769,67959,121609,,75159xe" fillcolor="red" strokecolor="#8a1010 [1604]" strokeweight="1pt">
                        <v:stroke joinstyle="miter"/>
                        <v:path arrowok="t" o:connecttype="custom" o:connectlocs="0,75159;84002,75159;109960,0;135917,75159;219919,75159;151960,121609;177918,196769;109960,150317;42001,196769;67959,121609;0,75159" o:connectangles="0,0,0,0,0,0,0,0,0,0,0"/>
                      </v:shape>
                      <v:shape id="Étoile à 5 branches 26" o:spid="_x0000_s1031" style="position:absolute;left:12963;width:2199;height:1967;visibility:visible;mso-wrap-style:square;v-text-anchor:middle" coordsize="219919,1967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" path="m,75159r84002,l109960,r25957,75159l219919,75159r-67959,46450l177918,196769,109960,150317,42001,196769,67959,121609,,75159xe" fillcolor="red" strokecolor="#8a1010 [1604]" strokeweight="1pt">
                        <v:fill color2="white [3212]" rotate="t" angle="90" colors="0 red;0 red;0 white;1 white" focus="100%" type="gradient"/>
                        <v:stroke joinstyle="miter"/>
                        <v:path arrowok="t" o:connecttype="custom" o:connectlocs="0,75159;84002,75159;109960,0;135917,75159;219919,75159;151960,121609;177918,196769;109960,150317;42001,196769;67959,121609;0,75159" o:connectangles="0,0,0,0,0,0,0,0,0,0,0"/>
                      </v:shape>
                    </v:group>
                  </w:pict>
                </mc:Fallback>
              </mc:AlternateContent>
            </w:r>
            <w:r w:rsidR="00074F0D" w:rsidRPr="007A5EC9">
              <w:rPr>
                <w:sz w:val="22"/>
              </w:rPr>
              <w:t xml:space="preserve">INFORMATIQUE </w:t>
            </w:r>
          </w:p>
          <w:p w:rsidR="00074F0D" w:rsidRPr="007A5EC9" w:rsidRDefault="00074F0D" w:rsidP="007569C1">
            <w:pPr>
              <w:pStyle w:val="Titre4"/>
              <w:rPr>
                <w:sz w:val="22"/>
              </w:rPr>
            </w:pPr>
          </w:p>
          <w:p w:rsidR="007A5EC9" w:rsidRPr="007A5EC9" w:rsidRDefault="007A5EC9" w:rsidP="007569C1">
            <w:pPr>
              <w:pStyle w:val="Titre4"/>
              <w:rPr>
                <w:sz w:val="22"/>
              </w:rPr>
            </w:pPr>
          </w:p>
          <w:p w:rsidR="00074F0D" w:rsidRPr="007A5EC9" w:rsidRDefault="007A5EC9" w:rsidP="007569C1">
            <w:pPr>
              <w:pStyle w:val="Titre4"/>
              <w:rPr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5168" behindDoc="0" locked="0" layoutInCell="1" allowOverlap="1" wp14:anchorId="54DE08C6" wp14:editId="650389DD">
                      <wp:simplePos x="0" y="0"/>
                      <wp:positionH relativeFrom="column">
                        <wp:posOffset>2237105</wp:posOffset>
                      </wp:positionH>
                      <wp:positionV relativeFrom="paragraph">
                        <wp:posOffset>7620</wp:posOffset>
                      </wp:positionV>
                      <wp:extent cx="1515745" cy="208280"/>
                      <wp:effectExtent l="25400" t="25400" r="20955" b="20320"/>
                      <wp:wrapNone/>
                      <wp:docPr id="46" name="Groupe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5745" cy="208280"/>
                                <a:chOff x="0" y="0"/>
                                <a:chExt cx="1516284" cy="208344"/>
                              </a:xfrm>
                            </wpg:grpSpPr>
                            <wps:wsp>
                              <wps:cNvPr id="47" name="Étoile à 5 branches 47"/>
                              <wps:cNvSpPr/>
                              <wps:spPr>
                                <a:xfrm>
                                  <a:off x="0" y="11575"/>
                                  <a:ext cx="219710" cy="19621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Étoile à 5 branches 48"/>
                              <wps:cNvSpPr/>
                              <wps:spPr>
                                <a:xfrm>
                                  <a:off x="324092" y="11575"/>
                                  <a:ext cx="219919" cy="196769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Étoile à 5 branches 49"/>
                              <wps:cNvSpPr/>
                              <wps:spPr>
                                <a:xfrm>
                                  <a:off x="648183" y="11575"/>
                                  <a:ext cx="219919" cy="196769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Étoile à 5 branches 50"/>
                              <wps:cNvSpPr/>
                              <wps:spPr>
                                <a:xfrm>
                                  <a:off x="972274" y="0"/>
                                  <a:ext cx="219919" cy="196769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Étoile à 5 branches 51"/>
                              <wps:cNvSpPr/>
                              <wps:spPr>
                                <a:xfrm>
                                  <a:off x="1296365" y="0"/>
                                  <a:ext cx="219919" cy="196769"/>
                                </a:xfrm>
                                <a:prstGeom prst="star5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rgbClr val="FF0000"/>
                                    </a:gs>
                                    <a:gs pos="0">
                                      <a:srgbClr val="FF0000"/>
                                    </a:gs>
                                    <a:gs pos="0">
                                      <a:schemeClr val="bg1"/>
                                    </a:gs>
                                    <a:gs pos="100000">
                                      <a:schemeClr val="bg1"/>
                                    </a:gs>
                                  </a:gsLst>
                                  <a:lin ang="0" scaled="1"/>
                                  <a:tileRect/>
                                </a:gra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D5051D" id="Groupe 46" o:spid="_x0000_s1026" style="position:absolute;margin-left:176.15pt;margin-top:.6pt;width:119.35pt;height:16.4pt;z-index:251655168;mso-height-relative:margin" coordsize="15162,20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">
                      <v:shape id="Étoile à 5 branches 47" o:spid="_x0000_s1027" style="position:absolute;top:115;width:2197;height:1962;visibility:visible;mso-wrap-style:square;v-text-anchor:middle" coordsize="219710,1962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" path="m,74947r83922,1l109855,r25933,74948l219710,74947r-67895,46320l177749,196215,109855,149894,41961,196215,67895,121267,,74947xe" fillcolor="red" strokecolor="#8a1010 [1604]" strokeweight="1pt">
                        <v:stroke joinstyle="miter"/>
                        <v:path arrowok="t" o:connecttype="custom" o:connectlocs="0,74947;83922,74948;109855,0;135788,74948;219710,74947;151815,121267;177749,196215;109855,149894;41961,196215;67895,121267;0,74947" o:connectangles="0,0,0,0,0,0,0,0,0,0,0"/>
                      </v:shape>
                      <v:shape id="Étoile à 5 branches 48" o:spid="_x0000_s1028" style="position:absolute;left:3240;top:115;width:2200;height:1968;visibility:visible;mso-wrap-style:square;v-text-anchor:middle" coordsize="219919,1967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" path="m,75159r84002,l109960,r25957,75159l219919,75159r-67959,46450l177918,196769,109960,150317,42001,196769,67959,121609,,75159xe" fillcolor="red" strokecolor="#8a1010 [1604]" strokeweight="1pt">
                        <v:stroke joinstyle="miter"/>
                        <v:path arrowok="t" o:connecttype="custom" o:connectlocs="0,75159;84002,75159;109960,0;135917,75159;219919,75159;151960,121609;177918,196769;109960,150317;42001,196769;67959,121609;0,75159" o:connectangles="0,0,0,0,0,0,0,0,0,0,0"/>
                      </v:shape>
                      <v:shape id="Étoile à 5 branches 49" o:spid="_x0000_s1029" style="position:absolute;left:6481;top:115;width:2200;height:1968;visibility:visible;mso-wrap-style:square;v-text-anchor:middle" coordsize="219919,1967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" path="m,75159r84002,l109960,r25957,75159l219919,75159r-67959,46450l177918,196769,109960,150317,42001,196769,67959,121609,,75159xe" fillcolor="red" strokecolor="#8a1010 [1604]" strokeweight="1pt">
                        <v:stroke joinstyle="miter"/>
                        <v:path arrowok="t" o:connecttype="custom" o:connectlocs="0,75159;84002,75159;109960,0;135917,75159;219919,75159;151960,121609;177918,196769;109960,150317;42001,196769;67959,121609;0,75159" o:connectangles="0,0,0,0,0,0,0,0,0,0,0"/>
                      </v:shape>
                      <v:shape id="Étoile à 5 branches 50" o:spid="_x0000_s1030" style="position:absolute;left:9722;width:2199;height:1967;visibility:visible;mso-wrap-style:square;v-text-anchor:middle" coordsize="219919,1967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" path="m,75159r84002,l109960,r25957,75159l219919,75159r-67959,46450l177918,196769,109960,150317,42001,196769,67959,121609,,75159xe" fillcolor="red" strokecolor="#8a1010 [1604]" strokeweight="1pt">
                        <v:stroke joinstyle="miter"/>
                        <v:path arrowok="t" o:connecttype="custom" o:connectlocs="0,75159;84002,75159;109960,0;135917,75159;219919,75159;151960,121609;177918,196769;109960,150317;42001,196769;67959,121609;0,75159" o:connectangles="0,0,0,0,0,0,0,0,0,0,0"/>
                      </v:shape>
                      <v:shape id="Étoile à 5 branches 51" o:spid="_x0000_s1031" style="position:absolute;left:12963;width:2199;height:1967;visibility:visible;mso-wrap-style:square;v-text-anchor:middle" coordsize="219919,1967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" path="m,75159r84002,l109960,r25957,75159l219919,75159r-67959,46450l177918,196769,109960,150317,42001,196769,67959,121609,,75159xe" fillcolor="red" strokecolor="#8a1010 [1604]" strokeweight="1pt">
                        <v:fill color2="white [3212]" rotate="t" angle="90" colors="0 red;0 red;0 white;1 white" focus="100%" type="gradient"/>
                        <v:stroke joinstyle="miter"/>
                        <v:path arrowok="t" o:connecttype="custom" o:connectlocs="0,75159;84002,75159;109960,0;135917,75159;219919,75159;151960,121609;177918,196769;109960,150317;42001,196769;67959,121609;0,75159" o:connectangles="0,0,0,0,0,0,0,0,0,0,0"/>
                      </v:shape>
                    </v:group>
                  </w:pict>
                </mc:Fallback>
              </mc:AlternateContent>
            </w:r>
            <w:r w:rsidR="00074F0D" w:rsidRPr="007A5EC9">
              <w:rPr>
                <w:sz w:val="22"/>
              </w:rPr>
              <w:t>PHYSIQUE</w:t>
            </w:r>
          </w:p>
          <w:p w:rsidR="00074F0D" w:rsidRPr="007A5EC9" w:rsidRDefault="00074F0D" w:rsidP="007569C1">
            <w:pPr>
              <w:pStyle w:val="Titre4"/>
              <w:rPr>
                <w:sz w:val="22"/>
              </w:rPr>
            </w:pPr>
          </w:p>
          <w:p w:rsidR="007A5EC9" w:rsidRPr="007A5EC9" w:rsidRDefault="007A5EC9" w:rsidP="007569C1">
            <w:pPr>
              <w:pStyle w:val="Titre4"/>
              <w:rPr>
                <w:sz w:val="22"/>
              </w:rPr>
            </w:pPr>
          </w:p>
          <w:p w:rsidR="002C2CDD" w:rsidRPr="007A5EC9" w:rsidRDefault="00BE03E7" w:rsidP="007A5EC9">
            <w:pPr>
              <w:pStyle w:val="Titre4"/>
              <w:rPr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2240915</wp:posOffset>
                      </wp:positionH>
                      <wp:positionV relativeFrom="paragraph">
                        <wp:posOffset>12700</wp:posOffset>
                      </wp:positionV>
                      <wp:extent cx="1516206" cy="208283"/>
                      <wp:effectExtent l="25400" t="25400" r="20955" b="20320"/>
                      <wp:wrapNone/>
                      <wp:docPr id="81" name="Groupe 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6206" cy="208283"/>
                                <a:chOff x="0" y="0"/>
                                <a:chExt cx="1516206" cy="208283"/>
                              </a:xfrm>
                            </wpg:grpSpPr>
                            <wps:wsp>
                              <wps:cNvPr id="56" name="Étoile à 5 branches 56"/>
                              <wps:cNvSpPr/>
                              <wps:spPr>
                                <a:xfrm>
                                  <a:off x="0" y="11574"/>
                                  <a:ext cx="219632" cy="19615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Étoile à 5 branches 57"/>
                              <wps:cNvSpPr/>
                              <wps:spPr>
                                <a:xfrm>
                                  <a:off x="324092" y="11574"/>
                                  <a:ext cx="219841" cy="196709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Étoile à 5 branches 58"/>
                              <wps:cNvSpPr/>
                              <wps:spPr>
                                <a:xfrm>
                                  <a:off x="648183" y="11574"/>
                                  <a:ext cx="219841" cy="196709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Étoile à 5 branches 59"/>
                              <wps:cNvSpPr/>
                              <wps:spPr>
                                <a:xfrm>
                                  <a:off x="972274" y="0"/>
                                  <a:ext cx="219841" cy="196709"/>
                                </a:xfrm>
                                <a:prstGeom prst="star5">
                                  <a:avLst/>
                                </a:prstGeom>
                                <a:gradFill>
                                  <a:gsLst>
                                    <a:gs pos="51000">
                                      <a:schemeClr val="bg1"/>
                                    </a:gs>
                                    <a:gs pos="50000">
                                      <a:srgbClr val="FF0000"/>
                                    </a:gs>
                                    <a:gs pos="0">
                                      <a:srgbClr val="FF0000"/>
                                    </a:gs>
                                    <a:gs pos="0">
                                      <a:srgbClr val="FF0000"/>
                                    </a:gs>
                                    <a:gs pos="0">
                                      <a:srgbClr val="FF0000"/>
                                    </a:gs>
                                    <a:gs pos="100000">
                                      <a:schemeClr val="bg1"/>
                                    </a:gs>
                                  </a:gsLst>
                                  <a:lin ang="0" scaled="1"/>
                                </a:gra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Étoile à 5 branches 60"/>
                              <wps:cNvSpPr/>
                              <wps:spPr>
                                <a:xfrm>
                                  <a:off x="1296365" y="0"/>
                                  <a:ext cx="219841" cy="196709"/>
                                </a:xfrm>
                                <a:prstGeom prst="star5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rgbClr val="FF0000"/>
                                    </a:gs>
                                    <a:gs pos="0">
                                      <a:srgbClr val="FF0000"/>
                                    </a:gs>
                                    <a:gs pos="0">
                                      <a:schemeClr val="bg1"/>
                                    </a:gs>
                                    <a:gs pos="100000">
                                      <a:schemeClr val="bg1"/>
                                    </a:gs>
                                  </a:gsLst>
                                  <a:lin ang="0" scaled="1"/>
                                  <a:tileRect/>
                                </a:gra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D4B40B" id="Groupe 81" o:spid="_x0000_s1026" style="position:absolute;margin-left:176.45pt;margin-top:1pt;width:119.4pt;height:16.4pt;z-index:251663360" coordsize="15162,20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">
                      <v:shape id="Étoile à 5 branches 56" o:spid="_x0000_s1027" style="position:absolute;top:115;width:2196;height:1962;visibility:visible;mso-wrap-style:square;v-text-anchor:middle" coordsize="219632,196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" path="m,74924r83892,1l109816,r25924,74925l219632,74924r-67871,46306l177686,196155,109816,149848,41946,196155,67871,121230,,74924xe" fillcolor="red" strokecolor="#8a1010 [1604]" strokeweight="1pt">
                        <v:stroke joinstyle="miter"/>
                        <v:path arrowok="t" o:connecttype="custom" o:connectlocs="0,74924;83892,74925;109816,0;135740,74925;219632,74924;151761,121230;177686,196155;109816,149848;41946,196155;67871,121230;0,74924" o:connectangles="0,0,0,0,0,0,0,0,0,0,0"/>
                      </v:shape>
                      <v:shape id="Étoile à 5 branches 57" o:spid="_x0000_s1028" style="position:absolute;left:3240;top:115;width:2199;height:1967;visibility:visible;mso-wrap-style:square;v-text-anchor:middle" coordsize="219841,1967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" path="m,75136r83972,l109921,r25948,75136l219841,75136r-67935,46436l177855,196709,109921,150271,41986,196709,67935,121572,,75136xe" fillcolor="red" strokecolor="#8a1010 [1604]" strokeweight="1pt">
                        <v:stroke joinstyle="miter"/>
                        <v:path arrowok="t" o:connecttype="custom" o:connectlocs="0,75136;83972,75136;109921,0;135869,75136;219841,75136;151906,121572;177855,196709;109921,150271;41986,196709;67935,121572;0,75136" o:connectangles="0,0,0,0,0,0,0,0,0,0,0"/>
                      </v:shape>
                      <v:shape id="Étoile à 5 branches 58" o:spid="_x0000_s1029" style="position:absolute;left:6481;top:115;width:2199;height:1967;visibility:visible;mso-wrap-style:square;v-text-anchor:middle" coordsize="219841,1967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" path="m,75136r83972,l109921,r25948,75136l219841,75136r-67935,46436l177855,196709,109921,150271,41986,196709,67935,121572,,75136xe" fillcolor="red" strokecolor="#8a1010 [1604]" strokeweight="1pt">
                        <v:stroke joinstyle="miter"/>
                        <v:path arrowok="t" o:connecttype="custom" o:connectlocs="0,75136;83972,75136;109921,0;135869,75136;219841,75136;151906,121572;177855,196709;109921,150271;41986,196709;67935,121572;0,75136" o:connectangles="0,0,0,0,0,0,0,0,0,0,0"/>
                      </v:shape>
                      <v:shape id="Étoile à 5 branches 59" o:spid="_x0000_s1030" style="position:absolute;left:9722;width:2199;height:1967;visibility:visible;mso-wrap-style:square;v-text-anchor:middle" coordsize="219841,1967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" path="m,75136r83972,l109921,r25948,75136l219841,75136r-67935,46436l177855,196709,109921,150271,41986,196709,67935,121572,,75136xe" fillcolor="red" strokecolor="#8a1010 [1604]" strokeweight="1pt">
                        <v:fill color2="white [3212]" angle="90" colors="0 red;0 red;0 red;.5 red;33423f white;1 white" focus="100%" type="gradient"/>
                        <v:stroke joinstyle="miter"/>
                        <v:path arrowok="t" o:connecttype="custom" o:connectlocs="0,75136;83972,75136;109921,0;135869,75136;219841,75136;151906,121572;177855,196709;109921,150271;41986,196709;67935,121572;0,75136" o:connectangles="0,0,0,0,0,0,0,0,0,0,0"/>
                      </v:shape>
                      <v:shape id="Étoile à 5 branches 60" o:spid="_x0000_s1031" style="position:absolute;left:12963;width:2199;height:1967;visibility:visible;mso-wrap-style:square;v-text-anchor:middle" coordsize="219841,1967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" path="m,75136r83972,l109921,r25948,75136l219841,75136r-67935,46436l177855,196709,109921,150271,41986,196709,67935,121572,,75136xe" fillcolor="red" strokecolor="#8a1010 [1604]" strokeweight="1pt">
                        <v:fill color2="white [3212]" rotate="t" angle="90" colors="0 red;0 red;0 white;1 white" focus="100%" type="gradient"/>
                        <v:stroke joinstyle="miter"/>
                        <v:path arrowok="t" o:connecttype="custom" o:connectlocs="0,75136;83972,75136;109921,0;135869,75136;219841,75136;151906,121572;177855,196709;109921,150271;41986,196709;67935,121572;0,75136" o:connectangles="0,0,0,0,0,0,0,0,0,0,0"/>
                      </v:shape>
                    </v:group>
                  </w:pict>
                </mc:Fallback>
              </mc:AlternateContent>
            </w:r>
            <w:r w:rsidR="00074F0D" w:rsidRPr="007A5EC9">
              <w:rPr>
                <w:sz w:val="22"/>
              </w:rPr>
              <w:t>MATHÉmatiques</w:t>
            </w:r>
          </w:p>
          <w:p w:rsidR="002C2CDD" w:rsidRPr="00333CD3" w:rsidRDefault="007A5EC9" w:rsidP="007569C1">
            <w:pPr>
              <w:pStyle w:val="Titre3"/>
            </w:pPr>
            <w:r>
              <w:t>Langages</w:t>
            </w:r>
          </w:p>
          <w:p w:rsidR="00460DE2" w:rsidRPr="00460DE2" w:rsidRDefault="00460DE2" w:rsidP="007A5EC9">
            <w:pPr>
              <w:pStyle w:val="Titre4"/>
            </w:pPr>
          </w:p>
          <w:p w:rsidR="002C2CDD" w:rsidRPr="00460DE2" w:rsidRDefault="00BE03E7" w:rsidP="007A5EC9">
            <w:pPr>
              <w:pStyle w:val="Titre4"/>
              <w:rPr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513B89E6" wp14:editId="74260E86">
                      <wp:simplePos x="0" y="0"/>
                      <wp:positionH relativeFrom="column">
                        <wp:posOffset>2239010</wp:posOffset>
                      </wp:positionH>
                      <wp:positionV relativeFrom="paragraph">
                        <wp:posOffset>15240</wp:posOffset>
                      </wp:positionV>
                      <wp:extent cx="1515745" cy="208280"/>
                      <wp:effectExtent l="25400" t="25400" r="20955" b="20320"/>
                      <wp:wrapNone/>
                      <wp:docPr id="61" name="Groupe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5745" cy="208280"/>
                                <a:chOff x="0" y="0"/>
                                <a:chExt cx="1516284" cy="208344"/>
                              </a:xfrm>
                            </wpg:grpSpPr>
                            <wps:wsp>
                              <wps:cNvPr id="62" name="Étoile à 5 branches 62"/>
                              <wps:cNvSpPr/>
                              <wps:spPr>
                                <a:xfrm>
                                  <a:off x="0" y="11575"/>
                                  <a:ext cx="219710" cy="19621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Étoile à 5 branches 63"/>
                              <wps:cNvSpPr/>
                              <wps:spPr>
                                <a:xfrm>
                                  <a:off x="324092" y="11575"/>
                                  <a:ext cx="219919" cy="196769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Étoile à 5 branches 64"/>
                              <wps:cNvSpPr/>
                              <wps:spPr>
                                <a:xfrm>
                                  <a:off x="648183" y="11575"/>
                                  <a:ext cx="219919" cy="196769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Étoile à 5 branches 65"/>
                              <wps:cNvSpPr/>
                              <wps:spPr>
                                <a:xfrm>
                                  <a:off x="972274" y="0"/>
                                  <a:ext cx="219919" cy="196769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Étoile à 5 branches 66"/>
                              <wps:cNvSpPr/>
                              <wps:spPr>
                                <a:xfrm>
                                  <a:off x="1296365" y="0"/>
                                  <a:ext cx="219919" cy="196769"/>
                                </a:xfrm>
                                <a:prstGeom prst="star5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rgbClr val="FF0000"/>
                                    </a:gs>
                                    <a:gs pos="0">
                                      <a:srgbClr val="FF0000"/>
                                    </a:gs>
                                    <a:gs pos="0">
                                      <a:schemeClr val="bg1"/>
                                    </a:gs>
                                    <a:gs pos="100000">
                                      <a:schemeClr val="bg1"/>
                                    </a:gs>
                                  </a:gsLst>
                                  <a:lin ang="0" scaled="1"/>
                                  <a:tileRect/>
                                </a:gra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939B8D" id="Groupe 61" o:spid="_x0000_s1026" style="position:absolute;margin-left:176.3pt;margin-top:1.2pt;width:119.35pt;height:16.4pt;z-index:251665408;mso-height-relative:margin" coordsize="15162,20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">
                      <v:shape id="Étoile à 5 branches 62" o:spid="_x0000_s1027" style="position:absolute;top:115;width:2197;height:1962;visibility:visible;mso-wrap-style:square;v-text-anchor:middle" coordsize="219710,1962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" path="m,74947r83922,1l109855,r25933,74948l219710,74947r-67895,46320l177749,196215,109855,149894,41961,196215,67895,121267,,74947xe" fillcolor="red" strokecolor="#8a1010 [1604]" strokeweight="1pt">
                        <v:stroke joinstyle="miter"/>
                        <v:path arrowok="t" o:connecttype="custom" o:connectlocs="0,74947;83922,74948;109855,0;135788,74948;219710,74947;151815,121267;177749,196215;109855,149894;41961,196215;67895,121267;0,74947" o:connectangles="0,0,0,0,0,0,0,0,0,0,0"/>
                      </v:shape>
                      <v:shape id="Étoile à 5 branches 63" o:spid="_x0000_s1028" style="position:absolute;left:3240;top:115;width:2200;height:1968;visibility:visible;mso-wrap-style:square;v-text-anchor:middle" coordsize="219919,1967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" path="m,75159r84002,l109960,r25957,75159l219919,75159r-67959,46450l177918,196769,109960,150317,42001,196769,67959,121609,,75159xe" fillcolor="red" strokecolor="#8a1010 [1604]" strokeweight="1pt">
                        <v:stroke joinstyle="miter"/>
                        <v:path arrowok="t" o:connecttype="custom" o:connectlocs="0,75159;84002,75159;109960,0;135917,75159;219919,75159;151960,121609;177918,196769;109960,150317;42001,196769;67959,121609;0,75159" o:connectangles="0,0,0,0,0,0,0,0,0,0,0"/>
                      </v:shape>
                      <v:shape id="Étoile à 5 branches 64" o:spid="_x0000_s1029" style="position:absolute;left:6481;top:115;width:2200;height:1968;visibility:visible;mso-wrap-style:square;v-text-anchor:middle" coordsize="219919,1967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" path="m,75159r84002,l109960,r25957,75159l219919,75159r-67959,46450l177918,196769,109960,150317,42001,196769,67959,121609,,75159xe" fillcolor="red" strokecolor="#8a1010 [1604]" strokeweight="1pt">
                        <v:stroke joinstyle="miter"/>
                        <v:path arrowok="t" o:connecttype="custom" o:connectlocs="0,75159;84002,75159;109960,0;135917,75159;219919,75159;151960,121609;177918,196769;109960,150317;42001,196769;67959,121609;0,75159" o:connectangles="0,0,0,0,0,0,0,0,0,0,0"/>
                      </v:shape>
                      <v:shape id="Étoile à 5 branches 65" o:spid="_x0000_s1030" style="position:absolute;left:9722;width:2199;height:1967;visibility:visible;mso-wrap-style:square;v-text-anchor:middle" coordsize="219919,1967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" path="m,75159r84002,l109960,r25957,75159l219919,75159r-67959,46450l177918,196769,109960,150317,42001,196769,67959,121609,,75159xe" fillcolor="red" strokecolor="#8a1010 [1604]" strokeweight="1pt">
                        <v:stroke joinstyle="miter"/>
                        <v:path arrowok="t" o:connecttype="custom" o:connectlocs="0,75159;84002,75159;109960,0;135917,75159;219919,75159;151960,121609;177918,196769;109960,150317;42001,196769;67959,121609;0,75159" o:connectangles="0,0,0,0,0,0,0,0,0,0,0"/>
                      </v:shape>
                      <v:shape id="Étoile à 5 branches 66" o:spid="_x0000_s1031" style="position:absolute;left:12963;width:2199;height:1967;visibility:visible;mso-wrap-style:square;v-text-anchor:middle" coordsize="219919,1967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" path="m,75159r84002,l109960,r25957,75159l219919,75159r-67959,46450l177918,196769,109960,150317,42001,196769,67959,121609,,75159xe" fillcolor="red" strokecolor="#8a1010 [1604]" strokeweight="1pt">
                        <v:fill color2="white [3212]" rotate="t" angle="90" colors="0 red;0 red;0 white;1 white" focus="100%" type="gradient"/>
                        <v:stroke joinstyle="miter"/>
                        <v:path arrowok="t" o:connecttype="custom" o:connectlocs="0,75159;84002,75159;109960,0;135917,75159;219919,75159;151960,121609;177918,196769;109960,150317;42001,196769;67959,121609;0,75159" o:connectangles="0,0,0,0,0,0,0,0,0,0,0"/>
                      </v:shape>
                    </v:group>
                  </w:pict>
                </mc:Fallback>
              </mc:AlternateContent>
            </w:r>
            <w:r w:rsidR="00460DE2" w:rsidRPr="00460DE2">
              <w:rPr>
                <w:sz w:val="22"/>
              </w:rPr>
              <w:t>Python</w:t>
            </w:r>
          </w:p>
          <w:p w:rsidR="00460DE2" w:rsidRPr="00460DE2" w:rsidRDefault="00460DE2" w:rsidP="007A5EC9">
            <w:pPr>
              <w:pStyle w:val="Titre4"/>
            </w:pPr>
          </w:p>
          <w:p w:rsidR="00460DE2" w:rsidRDefault="00460DE2" w:rsidP="007A5EC9">
            <w:pPr>
              <w:pStyle w:val="Titre4"/>
              <w:rPr>
                <w:sz w:val="22"/>
              </w:rPr>
            </w:pPr>
          </w:p>
          <w:p w:rsidR="002C2CDD" w:rsidRDefault="00BE03E7" w:rsidP="00460DE2">
            <w:pPr>
              <w:pStyle w:val="Titre4"/>
              <w:rPr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2246935</wp:posOffset>
                      </wp:positionH>
                      <wp:positionV relativeFrom="paragraph">
                        <wp:posOffset>24957</wp:posOffset>
                      </wp:positionV>
                      <wp:extent cx="219632" cy="196155"/>
                      <wp:effectExtent l="25400" t="25400" r="22225" b="20320"/>
                      <wp:wrapNone/>
                      <wp:docPr id="68" name="Étoile à 5 branche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632" cy="19615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739F16" id="Étoile à 5 branches 68" o:spid="_x0000_s1026" style="position:absolute;margin-left:176.9pt;margin-top:1.95pt;width:17.3pt;height:15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632,1961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" path="m,74924r83892,1l109816,r25924,74925l219632,74924r-67871,46306l177686,196155,109816,149848,41946,196155,67871,121230,,74924xe" fillcolor="red" strokecolor="#8a1010 [1604]" strokeweight="1pt">
                      <v:stroke joinstyle="miter"/>
                      <v:path arrowok="t" o:connecttype="custom" o:connectlocs="0,74924;83892,74925;109816,0;135740,74925;219632,74924;151761,121230;177686,196155;109816,149848;41946,196155;67871,121230;0,74924" o:connectangles="0,0,0,0,0,0,0,0,0,0,0"/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2571026</wp:posOffset>
                      </wp:positionH>
                      <wp:positionV relativeFrom="paragraph">
                        <wp:posOffset>24957</wp:posOffset>
                      </wp:positionV>
                      <wp:extent cx="219841" cy="196709"/>
                      <wp:effectExtent l="25400" t="25400" r="21590" b="19685"/>
                      <wp:wrapNone/>
                      <wp:docPr id="69" name="Étoile à 5 branches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841" cy="196709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73B291" id="Étoile à 5 branches 69" o:spid="_x0000_s1026" style="position:absolute;margin-left:202.45pt;margin-top:1.95pt;width:17.3pt;height:1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841,1967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" path="m,75136r83972,l109921,r25948,75136l219841,75136r-67935,46436l177855,196709,109921,150271,41986,196709,67935,121572,,75136xe" fillcolor="red" strokecolor="#8a1010 [1604]" strokeweight="1pt">
                      <v:stroke joinstyle="miter"/>
                      <v:path arrowok="t" o:connecttype="custom" o:connectlocs="0,75136;83972,75136;109921,0;135869,75136;219841,75136;151906,121572;177855,196709;109921,150271;41986,196709;67935,121572;0,75136" o:connectangles="0,0,0,0,0,0,0,0,0,0,0"/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3219209</wp:posOffset>
                      </wp:positionH>
                      <wp:positionV relativeFrom="paragraph">
                        <wp:posOffset>13383</wp:posOffset>
                      </wp:positionV>
                      <wp:extent cx="219841" cy="196709"/>
                      <wp:effectExtent l="25400" t="25400" r="21590" b="19685"/>
                      <wp:wrapNone/>
                      <wp:docPr id="71" name="Étoile à 5 branches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841" cy="196709"/>
                              </a:xfrm>
                              <a:prstGeom prst="star5">
                                <a:avLst/>
                              </a:prstGeom>
                              <a:gradFill>
                                <a:gsLst>
                                  <a:gs pos="51000">
                                    <a:schemeClr val="bg1"/>
                                  </a:gs>
                                  <a:gs pos="50000">
                                    <a:srgbClr val="FF0000"/>
                                  </a:gs>
                                  <a:gs pos="0">
                                    <a:srgbClr val="FF0000"/>
                                  </a:gs>
                                  <a:gs pos="0">
                                    <a:srgbClr val="FF0000"/>
                                  </a:gs>
                                  <a:gs pos="0">
                                    <a:srgbClr val="FF0000"/>
                                  </a:gs>
                                  <a:gs pos="100000">
                                    <a:schemeClr val="bg1"/>
                                  </a:gs>
                                </a:gsLst>
                                <a:lin ang="0" scaled="1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D6EFD1" id="Étoile à 5 branches 71" o:spid="_x0000_s1026" style="position:absolute;margin-left:253.5pt;margin-top:1.05pt;width:17.3pt;height:1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841,1967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" path="m,75136r83972,l109921,r25948,75136l219841,75136r-67935,46436l177855,196709,109921,150271,41986,196709,67935,121572,,75136xe" fillcolor="red" strokecolor="#8a1010 [1604]" strokeweight="1pt">
                      <v:fill color2="white [3212]" angle="90" colors="0 red;0 red;0 red;.5 red;33423f white;1 white" focus="100%" type="gradient"/>
                      <v:stroke joinstyle="miter"/>
                      <v:path arrowok="t" o:connecttype="custom" o:connectlocs="0,75136;83972,75136;109921,0;135869,75136;219841,75136;151906,121572;177855,196709;109921,150271;41986,196709;67935,121572;0,75136" o:connectangles="0,0,0,0,0,0,0,0,0,0,0"/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13383</wp:posOffset>
                      </wp:positionV>
                      <wp:extent cx="219841" cy="196709"/>
                      <wp:effectExtent l="25400" t="25400" r="21590" b="19685"/>
                      <wp:wrapNone/>
                      <wp:docPr id="72" name="Étoile à 5 branches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841" cy="196709"/>
                              </a:xfrm>
                              <a:prstGeom prst="star5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FF0000"/>
                                  </a:gs>
                                  <a:gs pos="0">
                                    <a:srgbClr val="FF0000"/>
                                  </a:gs>
                                  <a:gs pos="0">
                                    <a:schemeClr val="bg1"/>
                                  </a:gs>
                                  <a:gs pos="100000">
                                    <a:schemeClr val="bg1"/>
                                  </a:gs>
                                </a:gsLst>
                                <a:lin ang="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2B35E0" id="Étoile à 5 branches 72" o:spid="_x0000_s1026" style="position:absolute;margin-left:279pt;margin-top:1.05pt;width:17.3pt;height:1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841,1967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" path="m,75136r83972,l109921,r25948,75136l219841,75136r-67935,46436l177855,196709,109921,150271,41986,196709,67935,121572,,75136xe" fillcolor="red" strokecolor="#8a1010 [1604]" strokeweight="1pt">
                      <v:fill color2="white [3212]" rotate="t" angle="90" colors="0 red;0 red;0 white;1 white" focus="100%" type="gradient"/>
                      <v:stroke joinstyle="miter"/>
                      <v:path arrowok="t" o:connecttype="custom" o:connectlocs="0,75136;83972,75136;109921,0;135869,75136;219841,75136;151906,121572;177855,196709;109921,150271;41986,196709;67935,121572;0,75136" o:connectangles="0,0,0,0,0,0,0,0,0,0,0"/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2895117</wp:posOffset>
                      </wp:positionH>
                      <wp:positionV relativeFrom="paragraph">
                        <wp:posOffset>24957</wp:posOffset>
                      </wp:positionV>
                      <wp:extent cx="219841" cy="196709"/>
                      <wp:effectExtent l="25400" t="25400" r="21590" b="19685"/>
                      <wp:wrapNone/>
                      <wp:docPr id="70" name="Étoile à 5 branches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841" cy="196709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5B605F" id="Étoile à 5 branches 70" o:spid="_x0000_s1026" style="position:absolute;margin-left:227.95pt;margin-top:1.95pt;width:17.3pt;height:1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841,1967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" path="m,75136r83972,l109921,r25948,75136l219841,75136r-67935,46436l177855,196709,109921,150271,41986,196709,67935,121572,,75136xe" fillcolor="red" strokecolor="#8a1010 [1604]" strokeweight="1pt">
                      <v:stroke joinstyle="miter"/>
                      <v:path arrowok="t" o:connecttype="custom" o:connectlocs="0,75136;83972,75136;109921,0;135869,75136;219841,75136;151906,121572;177855,196709;109921,150271;41986,196709;67935,121572;0,75136" o:connectangles="0,0,0,0,0,0,0,0,0,0,0"/>
                    </v:shape>
                  </w:pict>
                </mc:Fallback>
              </mc:AlternateContent>
            </w:r>
            <w:r w:rsidR="00460DE2">
              <w:rPr>
                <w:sz w:val="22"/>
              </w:rPr>
              <w:t>JAVA</w:t>
            </w:r>
          </w:p>
          <w:p w:rsidR="00460DE2" w:rsidRDefault="00460DE2" w:rsidP="00460DE2">
            <w:pPr>
              <w:pStyle w:val="Titre4"/>
              <w:rPr>
                <w:sz w:val="22"/>
              </w:rPr>
            </w:pPr>
          </w:p>
          <w:p w:rsidR="00460DE2" w:rsidRDefault="00460DE2" w:rsidP="00460DE2">
            <w:pPr>
              <w:pStyle w:val="Titre4"/>
              <w:rPr>
                <w:sz w:val="22"/>
              </w:rPr>
            </w:pPr>
          </w:p>
          <w:p w:rsidR="00460DE2" w:rsidRPr="00460DE2" w:rsidRDefault="00BE03E7" w:rsidP="00460DE2">
            <w:pPr>
              <w:pStyle w:val="Titre4"/>
              <w:rPr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2246630</wp:posOffset>
                      </wp:positionH>
                      <wp:positionV relativeFrom="paragraph">
                        <wp:posOffset>10160</wp:posOffset>
                      </wp:positionV>
                      <wp:extent cx="1516206" cy="208284"/>
                      <wp:effectExtent l="25400" t="25400" r="20955" b="20320"/>
                      <wp:wrapNone/>
                      <wp:docPr id="80" name="Groupe 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6206" cy="208284"/>
                                <a:chOff x="0" y="0"/>
                                <a:chExt cx="1516206" cy="208284"/>
                              </a:xfrm>
                            </wpg:grpSpPr>
                            <wps:wsp>
                              <wps:cNvPr id="74" name="Étoile à 5 branches 74"/>
                              <wps:cNvSpPr/>
                              <wps:spPr>
                                <a:xfrm>
                                  <a:off x="0" y="11575"/>
                                  <a:ext cx="219632" cy="196155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Étoile à 5 branches 75"/>
                              <wps:cNvSpPr/>
                              <wps:spPr>
                                <a:xfrm>
                                  <a:off x="324091" y="11575"/>
                                  <a:ext cx="219841" cy="196709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Étoile à 5 branches 76"/>
                              <wps:cNvSpPr/>
                              <wps:spPr>
                                <a:xfrm>
                                  <a:off x="648182" y="11575"/>
                                  <a:ext cx="219841" cy="196709"/>
                                </a:xfrm>
                                <a:prstGeom prst="star5">
                                  <a:avLst/>
                                </a:prstGeom>
                                <a:gradFill>
                                  <a:gsLst>
                                    <a:gs pos="51000">
                                      <a:schemeClr val="bg1"/>
                                    </a:gs>
                                    <a:gs pos="50000">
                                      <a:srgbClr val="FF0000"/>
                                    </a:gs>
                                    <a:gs pos="0">
                                      <a:srgbClr val="FF0000"/>
                                    </a:gs>
                                    <a:gs pos="0">
                                      <a:srgbClr val="FF0000"/>
                                    </a:gs>
                                    <a:gs pos="0">
                                      <a:srgbClr val="FF0000"/>
                                    </a:gs>
                                    <a:gs pos="100000">
                                      <a:schemeClr val="bg1"/>
                                    </a:gs>
                                  </a:gsLst>
                                  <a:lin ang="0" scaled="1"/>
                                </a:gra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Étoile à 5 branches 77"/>
                              <wps:cNvSpPr/>
                              <wps:spPr>
                                <a:xfrm>
                                  <a:off x="972274" y="0"/>
                                  <a:ext cx="219841" cy="196709"/>
                                </a:xfrm>
                                <a:prstGeom prst="star5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Étoile à 5 branches 78"/>
                              <wps:cNvSpPr/>
                              <wps:spPr>
                                <a:xfrm>
                                  <a:off x="1296365" y="0"/>
                                  <a:ext cx="219841" cy="196709"/>
                                </a:xfrm>
                                <a:prstGeom prst="star5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rgbClr val="FF0000"/>
                                    </a:gs>
                                    <a:gs pos="0">
                                      <a:srgbClr val="FF0000"/>
                                    </a:gs>
                                    <a:gs pos="0">
                                      <a:schemeClr val="bg1"/>
                                    </a:gs>
                                    <a:gs pos="100000">
                                      <a:schemeClr val="bg1"/>
                                    </a:gs>
                                  </a:gsLst>
                                  <a:lin ang="0" scaled="1"/>
                                  <a:tileRect/>
                                </a:gra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7D7D59" id="Groupe 80" o:spid="_x0000_s1026" style="position:absolute;margin-left:176.9pt;margin-top:.8pt;width:119.4pt;height:16.4pt;z-index:251686912" coordsize="15162,20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">
                      <v:shape id="Étoile à 5 branches 74" o:spid="_x0000_s1027" style="position:absolute;top:115;width:2196;height:1962;visibility:visible;mso-wrap-style:square;v-text-anchor:middle" coordsize="219632,196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" path="m,74924r83892,1l109816,r25924,74925l219632,74924r-67871,46306l177686,196155,109816,149848,41946,196155,67871,121230,,74924xe" fillcolor="red" strokecolor="#8a1010 [1604]" strokeweight="1pt">
                        <v:stroke joinstyle="miter"/>
                        <v:path arrowok="t" o:connecttype="custom" o:connectlocs="0,74924;83892,74925;109816,0;135740,74925;219632,74924;151761,121230;177686,196155;109816,149848;41946,196155;67871,121230;0,74924" o:connectangles="0,0,0,0,0,0,0,0,0,0,0"/>
                      </v:shape>
                      <v:shape id="Étoile à 5 branches 75" o:spid="_x0000_s1028" style="position:absolute;left:3240;top:115;width:2199;height:1967;visibility:visible;mso-wrap-style:square;v-text-anchor:middle" coordsize="219841,1967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" path="m,75136r83972,l109921,r25948,75136l219841,75136r-67935,46436l177855,196709,109921,150271,41986,196709,67935,121572,,75136xe" fillcolor="red" strokecolor="#8a1010 [1604]" strokeweight="1pt">
                        <v:stroke joinstyle="miter"/>
                        <v:path arrowok="t" o:connecttype="custom" o:connectlocs="0,75136;83972,75136;109921,0;135869,75136;219841,75136;151906,121572;177855,196709;109921,150271;41986,196709;67935,121572;0,75136" o:connectangles="0,0,0,0,0,0,0,0,0,0,0"/>
                      </v:shape>
                      <v:shape id="Étoile à 5 branches 76" o:spid="_x0000_s1029" style="position:absolute;left:6481;top:115;width:2199;height:1967;visibility:visible;mso-wrap-style:square;v-text-anchor:middle" coordsize="219841,1967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" path="m,75136r83972,l109921,r25948,75136l219841,75136r-67935,46436l177855,196709,109921,150271,41986,196709,67935,121572,,75136xe" fillcolor="red" strokecolor="#8a1010 [1604]" strokeweight="1pt">
                        <v:fill color2="white [3212]" angle="90" colors="0 red;0 red;0 red;.5 red;33423f white;1 white" focus="100%" type="gradient"/>
                        <v:stroke joinstyle="miter"/>
                        <v:path arrowok="t" o:connecttype="custom" o:connectlocs="0,75136;83972,75136;109921,0;135869,75136;219841,75136;151906,121572;177855,196709;109921,150271;41986,196709;67935,121572;0,75136" o:connectangles="0,0,0,0,0,0,0,0,0,0,0"/>
                      </v:shape>
                      <v:shape id="Étoile à 5 branches 77" o:spid="_x0000_s1030" style="position:absolute;left:9722;width:2199;height:1967;visibility:visible;mso-wrap-style:square;v-text-anchor:middle" coordsize="219841,1967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" path="m,75136r83972,l109921,r25948,75136l219841,75136r-67935,46436l177855,196709,109921,150271,41986,196709,67935,121572,,75136xe" fillcolor="white [3212]" strokecolor="#8a1010 [1604]" strokeweight="1pt">
                        <v:stroke joinstyle="miter"/>
                        <v:path arrowok="t" o:connecttype="custom" o:connectlocs="0,75136;83972,75136;109921,0;135869,75136;219841,75136;151906,121572;177855,196709;109921,150271;41986,196709;67935,121572;0,75136" o:connectangles="0,0,0,0,0,0,0,0,0,0,0"/>
                      </v:shape>
                      <v:shape id="Étoile à 5 branches 78" o:spid="_x0000_s1031" style="position:absolute;left:12963;width:2199;height:1967;visibility:visible;mso-wrap-style:square;v-text-anchor:middle" coordsize="219841,1967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" path="m,75136r83972,l109921,r25948,75136l219841,75136r-67935,46436l177855,196709,109921,150271,41986,196709,67935,121572,,75136xe" fillcolor="red" strokecolor="#8a1010 [1604]" strokeweight="1pt">
                        <v:fill color2="white [3212]" rotate="t" angle="90" colors="0 red;0 red;0 white;1 white" focus="100%" type="gradient"/>
                        <v:stroke joinstyle="miter"/>
                        <v:path arrowok="t" o:connecttype="custom" o:connectlocs="0,75136;83972,75136;109921,0;135869,75136;219841,75136;151906,121572;177855,196709;109921,150271;41986,196709;67935,121572;0,75136" o:connectangles="0,0,0,0,0,0,0,0,0,0,0"/>
                      </v:shape>
                    </v:group>
                  </w:pict>
                </mc:Fallback>
              </mc:AlternateContent>
            </w:r>
            <w:r>
              <w:rPr>
                <w:sz w:val="22"/>
              </w:rPr>
              <w:t>VBA</w:t>
            </w:r>
          </w:p>
          <w:p w:rsidR="002C2CDD" w:rsidRPr="00333CD3" w:rsidRDefault="00BE03E7" w:rsidP="007569C1">
            <w:pPr>
              <w:pStyle w:val="Titre3"/>
            </w:pPr>
            <w:r>
              <w:t>Projets scientifiques</w:t>
            </w:r>
          </w:p>
          <w:p w:rsidR="00BE03E7" w:rsidRDefault="00BE03E7" w:rsidP="00741125"/>
          <w:p w:rsidR="00741125" w:rsidRPr="00333CD3" w:rsidRDefault="00BE03E7" w:rsidP="007B3845">
            <w:pPr>
              <w:jc w:val="both"/>
            </w:pPr>
            <w:r w:rsidRPr="007B3845">
              <w:rPr>
                <w:sz w:val="22"/>
              </w:rPr>
              <w:t xml:space="preserve">TIPE : Création d’un fluorimètre à l’aide d’un </w:t>
            </w:r>
            <w:r w:rsidR="0007276B" w:rsidRPr="007B3845">
              <w:rPr>
                <w:sz w:val="22"/>
              </w:rPr>
              <w:t>IPhone, d’un appareil photo et d’un programme Python. Après avoir excité la solution à l’aide de l’IPhone, l’appareil photo capte la lumière émise. Un programme Python analyse la photo prise pour déterminer l</w:t>
            </w:r>
            <w:r w:rsidR="007B3845" w:rsidRPr="007B3845">
              <w:rPr>
                <w:sz w:val="22"/>
              </w:rPr>
              <w:t>’intensité émise.</w:t>
            </w:r>
          </w:p>
        </w:tc>
      </w:tr>
    </w:tbl>
    <w:p w:rsidR="00EF7CC9" w:rsidRPr="00333CD3" w:rsidRDefault="00074F0D" w:rsidP="00E22E87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>
                <wp:simplePos x="0" y="0"/>
                <wp:positionH relativeFrom="column">
                  <wp:posOffset>-3891</wp:posOffset>
                </wp:positionH>
                <wp:positionV relativeFrom="paragraph">
                  <wp:posOffset>-8025941</wp:posOffset>
                </wp:positionV>
                <wp:extent cx="1810402" cy="1762125"/>
                <wp:effectExtent l="0" t="0" r="5715" b="3175"/>
                <wp:wrapNone/>
                <wp:docPr id="44" name="Cercle roug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402" cy="1762125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A69B26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ercle rouge" o:spid="_x0000_s1026" type="#_x0000_t23" style="position:absolute;margin-left:-.3pt;margin-top:-631.95pt;width:142.55pt;height:138.75pt;z-index:-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" adj="609" fillcolor="#ea4e4e [3204]" stroked="f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>
                <wp:simplePos x="0" y="0"/>
                <wp:positionH relativeFrom="column">
                  <wp:posOffset>53256</wp:posOffset>
                </wp:positionH>
                <wp:positionV relativeFrom="paragraph">
                  <wp:posOffset>-7970314</wp:posOffset>
                </wp:positionV>
                <wp:extent cx="1704379" cy="1658907"/>
                <wp:effectExtent l="0" t="0" r="0" b="0"/>
                <wp:wrapNone/>
                <wp:docPr id="2" name="Cercle blan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379" cy="165890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9431AA" id="Cercle blanc" o:spid="_x0000_s1026" style="position:absolute;margin-left:4.2pt;margin-top:-627.6pt;width:134.2pt;height:130.6pt;z-index:-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" fillcolor="white [3212]" stroked="f" strokeweight="1pt">
                <v:stroke joinstyle="miter"/>
              </v:oval>
            </w:pict>
          </mc:Fallback>
        </mc:AlternateContent>
      </w:r>
    </w:p>
    <w:sectPr w:rsidR="00EF7CC9" w:rsidRPr="00333CD3" w:rsidSect="00872034">
      <w:headerReference w:type="default" r:id="rId7"/>
      <w:footerReference w:type="default" r:id="rId8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7AF" w:rsidRDefault="003657AF" w:rsidP="00713050">
      <w:pPr>
        <w:spacing w:line="240" w:lineRule="auto"/>
      </w:pPr>
      <w:r>
        <w:separator/>
      </w:r>
    </w:p>
  </w:endnote>
  <w:endnote w:type="continuationSeparator" w:id="0">
    <w:p w:rsidR="003657AF" w:rsidRDefault="003657AF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Tableau de disposition du pied de page"/>
    </w:tblPr>
    <w:tblGrid>
      <w:gridCol w:w="2545"/>
      <w:gridCol w:w="2545"/>
      <w:gridCol w:w="2544"/>
      <w:gridCol w:w="2544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Pieddepage"/>
          </w:pPr>
          <w:r w:rsidRPr="00CA3DF1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e 102" descr="Icône de messageri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e 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e 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e libre 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angle isocèle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angle isocèle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angle isocèle 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D7382B1" id="Groupe 102" o:spid="_x0000_s1026" alt="Icône de messagerie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">
                    <o:lock v:ext="edit" aspectratio="t"/>
                    <v:oval id="Ovale 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e 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orme libre 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le isocèle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le isocèle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 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e 4" descr="Icôn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ercle autour du symbol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ymbole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856ADDF" id="Groupe 4" o:spid="_x0000_s1026" alt="Icône Twitter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">
                    <o:lock v:ext="edit" aspectratio="t"/>
                    <v:shape id="Cercle autour du symbole Twitter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ymbole de Twitter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e 10" descr="Icône de téléph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ercle autour du 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98D0DE6" id="Groupe 10" o:spid="_x0000_s1026" alt="Icône de téléphone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">
                    <o:lock v:ext="edit" aspectratio="t"/>
                    <v:shape id="Cercle autour du symbole de téléphone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e de téléphone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e 16" descr="Icôn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ercle autour du symbol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ymbole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5C99606" id="Groupe 16" o:spid="_x0000_s1026" alt="Icône LinkedI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">
                    <o:lock v:ext="edit" aspectratio="t"/>
                    <v:shape id="Cercle autour du symbole LinkedIn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ymbole de LinkedIn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-mail :"/>
            <w:tag w:val="E-mail :"/>
            <w:id w:val="-627010856"/>
            <w:placeholder>
              <w:docPart w:val="DE3936D41B94A346B9FD2AB7352E8141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Pieddepage"/>
              </w:pPr>
              <w:r>
                <w:rPr>
                  <w:lang w:bidi="fr-FR"/>
                </w:rPr>
                <w:t>E-mail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 :"/>
            <w:tag w:val="Twitter :"/>
            <w:id w:val="-642033892"/>
            <w:placeholder>
              <w:docPart w:val="6B5DF5F2E7698C4DBEA693E3F1CAF612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depage"/>
              </w:pPr>
              <w:r>
                <w:rPr>
                  <w:lang w:bidi="fr-FR"/>
                </w:rPr>
                <w:t>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éléphone :"/>
            <w:tag w:val="Téléphone :"/>
            <w:id w:val="617408819"/>
            <w:placeholder/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depage"/>
              </w:pPr>
              <w:r>
                <w:rPr>
                  <w:lang w:bidi="fr-FR"/>
                </w:rPr>
                <w:t>Téléphone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URL LinkedIn :"/>
            <w:tag w:val="URL LinkedIn :"/>
            <w:id w:val="-1413995599"/>
            <w:placeholder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depage"/>
              </w:pPr>
              <w:r>
                <w:rPr>
                  <w:lang w:bidi="fr-FR"/>
                </w:rPr>
                <w:t>URL LinkedIn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Pieddepage"/>
          <w:rPr>
            <w:noProof/>
          </w:rPr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B61C2A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7AF" w:rsidRDefault="003657AF" w:rsidP="00713050">
      <w:pPr>
        <w:spacing w:line="240" w:lineRule="auto"/>
      </w:pPr>
      <w:r>
        <w:separator/>
      </w:r>
    </w:p>
  </w:footnote>
  <w:footnote w:type="continuationSeparator" w:id="0">
    <w:p w:rsidR="003657AF" w:rsidRDefault="003657AF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d’en-tête de page de suite"/>
    </w:tblPr>
    <w:tblGrid>
      <w:gridCol w:w="3679"/>
      <w:gridCol w:w="649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960D01">
          <w:pPr>
            <w:pStyle w:val="Initiales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2732FB63" wp14:editId="69E2D1B0">
                    <wp:simplePos x="0" y="0"/>
                    <wp:positionH relativeFrom="column">
                      <wp:posOffset>3810</wp:posOffset>
                    </wp:positionH>
                    <wp:positionV relativeFrom="page">
                      <wp:posOffset>-477520</wp:posOffset>
                    </wp:positionV>
                    <wp:extent cx="6665595" cy="1733550"/>
                    <wp:effectExtent l="0" t="0" r="9525" b="19050"/>
                    <wp:wrapNone/>
                    <wp:docPr id="3" name="Groupe 3" descr="Image d’en-tête de page de suite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733550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ctangle roug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Cercle blanc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ercle roug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3BD7495" id="Groupe 3" o:spid="_x0000_s1026" alt="Image d’en-tête de page de suite" style="position:absolute;margin-left:.3pt;margin-top:-37.6pt;width:524.85pt;height:136.5pt;z-index:-251657216;mso-width-percent:858;mso-position-vertical-relative:page;mso-width-percent:858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">
                    <v:rect id="Rectangle roug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Cercle blanc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ercle roug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es:"/>
              <w:tag w:val="Initiales:"/>
              <w:id w:val="-1770154167"/>
              <w:placeholde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7B3845">
                <w:t xml:space="preserve">  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Grilledutableau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leau de disposition de titre"/>
          </w:tblPr>
          <w:tblGrid>
            <w:gridCol w:w="649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3657AF" w:rsidP="001A5CA9">
                <w:pPr>
                  <w:pStyle w:val="Titre1"/>
                  <w:outlineLvl w:val="0"/>
                </w:pPr>
                <w:sdt>
                  <w:sdtPr>
                    <w:alias w:val="Votre nom :"/>
                    <w:tag w:val="Votre nom :"/>
                    <w:id w:val="-1167866379"/>
                    <w:placeholder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7B3845">
                      <w:br/>
                      <w:t>Octave Locqueville</w:t>
                    </w:r>
                  </w:sdtContent>
                </w:sdt>
              </w:p>
              <w:p w:rsidR="001A5CA9" w:rsidRDefault="003657AF" w:rsidP="001A5CA9">
                <w:pPr>
                  <w:pStyle w:val="Titre2"/>
                  <w:outlineLvl w:val="1"/>
                </w:pPr>
                <w:sdt>
                  <w:sdtPr>
                    <w:alias w:val="Profession ou secteur d’activité :"/>
                    <w:tag w:val="Profession ou secteur d’activité :"/>
                    <w:id w:val="1972160614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rPr>
                        <w:lang w:bidi="fr-FR"/>
                      </w:rPr>
                      <w:t>Profession ou secteur d’activité</w:t>
                    </w:r>
                  </w:sdtContent>
                </w:sdt>
                <w:r w:rsidR="00E12C60">
                  <w:rPr>
                    <w:lang w:bidi="fr-FR"/>
                  </w:rPr>
                  <w:t xml:space="preserve"> | </w:t>
                </w:r>
                <w:sdt>
                  <w:sdtPr>
                    <w:alias w:val="Lien vers d’autres pages en ligne :"/>
                    <w:tag w:val="Lien vers d’autres pages en ligne :"/>
                    <w:id w:val="-1229059816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rPr>
                        <w:lang w:bidi="fr-FR"/>
                      </w:rPr>
                      <w:t>Lien vers d’autres pages en ligne : Portfolio/Site web/Blog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95A15"/>
    <w:multiLevelType w:val="hybridMultilevel"/>
    <w:tmpl w:val="497217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0D"/>
    <w:rsid w:val="00050243"/>
    <w:rsid w:val="00053087"/>
    <w:rsid w:val="0007276B"/>
    <w:rsid w:val="00074F0D"/>
    <w:rsid w:val="00091382"/>
    <w:rsid w:val="000B0619"/>
    <w:rsid w:val="000B61CA"/>
    <w:rsid w:val="000D18B5"/>
    <w:rsid w:val="000F7610"/>
    <w:rsid w:val="00114ED7"/>
    <w:rsid w:val="00140B0E"/>
    <w:rsid w:val="001A5CA9"/>
    <w:rsid w:val="001B2AC1"/>
    <w:rsid w:val="001B403A"/>
    <w:rsid w:val="001D2CE4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657AF"/>
    <w:rsid w:val="003C5528"/>
    <w:rsid w:val="004077FB"/>
    <w:rsid w:val="00424DD9"/>
    <w:rsid w:val="00460DE2"/>
    <w:rsid w:val="0046104A"/>
    <w:rsid w:val="004717C5"/>
    <w:rsid w:val="00523479"/>
    <w:rsid w:val="00543DB7"/>
    <w:rsid w:val="005628D4"/>
    <w:rsid w:val="00570374"/>
    <w:rsid w:val="005729B0"/>
    <w:rsid w:val="005A1F28"/>
    <w:rsid w:val="00641630"/>
    <w:rsid w:val="00684488"/>
    <w:rsid w:val="006A3CE7"/>
    <w:rsid w:val="006A6F51"/>
    <w:rsid w:val="006C4C50"/>
    <w:rsid w:val="006D76B1"/>
    <w:rsid w:val="00713050"/>
    <w:rsid w:val="00741125"/>
    <w:rsid w:val="00746F7F"/>
    <w:rsid w:val="007569C1"/>
    <w:rsid w:val="00763832"/>
    <w:rsid w:val="007A5EC9"/>
    <w:rsid w:val="007B3845"/>
    <w:rsid w:val="007D2696"/>
    <w:rsid w:val="00811117"/>
    <w:rsid w:val="00821EFE"/>
    <w:rsid w:val="00841146"/>
    <w:rsid w:val="00850ABA"/>
    <w:rsid w:val="00872034"/>
    <w:rsid w:val="0088504C"/>
    <w:rsid w:val="0089382B"/>
    <w:rsid w:val="008A1907"/>
    <w:rsid w:val="008C6BCA"/>
    <w:rsid w:val="008C7B50"/>
    <w:rsid w:val="008E16EA"/>
    <w:rsid w:val="0091633A"/>
    <w:rsid w:val="009505FF"/>
    <w:rsid w:val="0095657C"/>
    <w:rsid w:val="00960D01"/>
    <w:rsid w:val="009947B0"/>
    <w:rsid w:val="009B3C40"/>
    <w:rsid w:val="00A42540"/>
    <w:rsid w:val="00A50939"/>
    <w:rsid w:val="00AA6A40"/>
    <w:rsid w:val="00B5664D"/>
    <w:rsid w:val="00B61C2A"/>
    <w:rsid w:val="00BA5B40"/>
    <w:rsid w:val="00BB1D9E"/>
    <w:rsid w:val="00BD0206"/>
    <w:rsid w:val="00BE03E7"/>
    <w:rsid w:val="00BE73D7"/>
    <w:rsid w:val="00C03B8C"/>
    <w:rsid w:val="00C2098A"/>
    <w:rsid w:val="00C37E3F"/>
    <w:rsid w:val="00C5444A"/>
    <w:rsid w:val="00C612DA"/>
    <w:rsid w:val="00C7741E"/>
    <w:rsid w:val="00C875AB"/>
    <w:rsid w:val="00CA3DF1"/>
    <w:rsid w:val="00CA4581"/>
    <w:rsid w:val="00CE18D5"/>
    <w:rsid w:val="00CF05CC"/>
    <w:rsid w:val="00CF5F90"/>
    <w:rsid w:val="00D04109"/>
    <w:rsid w:val="00D76EC8"/>
    <w:rsid w:val="00DB7105"/>
    <w:rsid w:val="00DD6416"/>
    <w:rsid w:val="00DF4E0A"/>
    <w:rsid w:val="00E02DCD"/>
    <w:rsid w:val="00E12C60"/>
    <w:rsid w:val="00E14D14"/>
    <w:rsid w:val="00E22E87"/>
    <w:rsid w:val="00E57630"/>
    <w:rsid w:val="00E86C2B"/>
    <w:rsid w:val="00EF7CC9"/>
    <w:rsid w:val="00F024A5"/>
    <w:rsid w:val="00F207C0"/>
    <w:rsid w:val="00F20AE5"/>
    <w:rsid w:val="00F645C7"/>
    <w:rsid w:val="00F66929"/>
    <w:rsid w:val="00FA4F0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5A2160"/>
  <w15:chartTrackingRefBased/>
  <w15:docId w15:val="{4A36A8B4-8218-904E-A237-F922B265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Titre1">
    <w:name w:val="heading 1"/>
    <w:basedOn w:val="Normal"/>
    <w:link w:val="Titre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Grilledutableau">
    <w:name w:val="Table Grid"/>
    <w:basedOn w:val="Tableau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98"/>
    <w:qFormat/>
    <w:rsid w:val="00E22E87"/>
    <w:pPr>
      <w:spacing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edelespacerserv">
    <w:name w:val="Placeholder Text"/>
    <w:basedOn w:val="Policepardfaut"/>
    <w:uiPriority w:val="99"/>
    <w:semiHidden/>
    <w:rsid w:val="00CE18D5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88504C"/>
    <w:pPr>
      <w:spacing w:line="240" w:lineRule="auto"/>
    </w:pPr>
  </w:style>
  <w:style w:type="paragraph" w:customStyle="1" w:styleId="Initiales">
    <w:name w:val="Initiales"/>
    <w:basedOn w:val="Normal"/>
    <w:next w:val="Titre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-tteCar">
    <w:name w:val="En-tête Car"/>
    <w:basedOn w:val="Policepardfaut"/>
    <w:link w:val="En-tte"/>
    <w:uiPriority w:val="99"/>
    <w:rsid w:val="0088504C"/>
  </w:style>
  <w:style w:type="paragraph" w:styleId="Pieddepage">
    <w:name w:val="footer"/>
    <w:basedOn w:val="Normal"/>
    <w:link w:val="Pieddepage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88504C"/>
    <w:rPr>
      <w:rFonts w:asciiTheme="majorHAnsi" w:hAnsiTheme="majorHAnsi"/>
      <w:caps/>
    </w:rPr>
  </w:style>
  <w:style w:type="character" w:customStyle="1" w:styleId="Titre8Car">
    <w:name w:val="Titre 8 Car"/>
    <w:basedOn w:val="Policepardfaut"/>
    <w:link w:val="Titre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74F0D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4F0D"/>
    <w:rPr>
      <w:rFonts w:ascii="Times New Roman" w:hAnsi="Times New Roman" w:cs="Times New Roman"/>
      <w:sz w:val="18"/>
      <w:szCs w:val="18"/>
    </w:rPr>
  </w:style>
  <w:style w:type="paragraph" w:styleId="Paragraphedeliste">
    <w:name w:val="List Paragraph"/>
    <w:basedOn w:val="Normal"/>
    <w:uiPriority w:val="34"/>
    <w:unhideWhenUsed/>
    <w:qFormat/>
    <w:rsid w:val="007B3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8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ctave/Library/Containers/com.microsoft.Word/Data/Library/Application%20Support/Microsoft/Office/16.0/DTS/fr-FR%7b2B707159-5717-024D-8BC2-F37265CFA6BF%7d/%7bD6F19E6A-DACA-8D4A-8C9C-8FF20F62F76C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7E71718EEA0847AC309DA0DD094E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BAFC4C-2CB5-DB4F-B446-391F71E9F91C}"/>
      </w:docPartPr>
      <w:docPartBody>
        <w:p w:rsidR="00000000" w:rsidRDefault="00552F95">
          <w:pPr>
            <w:pStyle w:val="7C7E71718EEA0847AC309DA0DD094E88"/>
          </w:pPr>
          <w:r>
            <w:t>V</w:t>
          </w:r>
          <w:r w:rsidRPr="00333CD3">
            <w:t>N</w:t>
          </w:r>
        </w:p>
      </w:docPartBody>
    </w:docPart>
    <w:docPart>
      <w:docPartPr>
        <w:name w:val="9459E8CB64F62C489DD63992D087EA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1D6701-FA6F-644E-9915-4D597A4FF596}"/>
      </w:docPartPr>
      <w:docPartBody>
        <w:p w:rsidR="00000000" w:rsidRDefault="00552F95">
          <w:pPr>
            <w:pStyle w:val="9459E8CB64F62C489DD63992D087EAF7"/>
          </w:pPr>
          <w:r>
            <w:rPr>
              <w:lang w:bidi="fr-FR"/>
            </w:rPr>
            <w:t>Votre nom</w:t>
          </w:r>
        </w:p>
      </w:docPartBody>
    </w:docPart>
    <w:docPart>
      <w:docPartPr>
        <w:name w:val="DE3936D41B94A346B9FD2AB7352E81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DE2CEC-8970-3241-AB49-371D2F85CD21}"/>
      </w:docPartPr>
      <w:docPartBody>
        <w:p w:rsidR="00000000" w:rsidRDefault="00552F95">
          <w:pPr>
            <w:pStyle w:val="DE3936D41B94A346B9FD2AB7352E8141"/>
          </w:pPr>
          <w:r w:rsidRPr="00333CD3">
            <w:rPr>
              <w:lang w:bidi="fr-FR"/>
            </w:rPr>
            <w:t>Établissement</w:t>
          </w:r>
        </w:p>
      </w:docPartBody>
    </w:docPart>
    <w:docPart>
      <w:docPartPr>
        <w:name w:val="6B5DF5F2E7698C4DBEA693E3F1CAF6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845E5D-A52F-A347-91A5-C8EB8D61AF84}"/>
      </w:docPartPr>
      <w:docPartBody>
        <w:p w:rsidR="00000000" w:rsidRDefault="00552F95">
          <w:pPr>
            <w:pStyle w:val="6B5DF5F2E7698C4DBEA693E3F1CAF612"/>
          </w:pPr>
          <w:r w:rsidRPr="00BB1D9E">
            <w:rPr>
              <w:lang w:bidi="fr-FR"/>
            </w:rPr>
            <w:t>EXPÉRIENCE DE BÉNÉVOLAT</w:t>
          </w:r>
          <w:r w:rsidRPr="00333CD3">
            <w:rPr>
              <w:lang w:bidi="fr-FR"/>
            </w:rPr>
            <w:t xml:space="preserve"> ou d’animation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95"/>
    <w:rsid w:val="0055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C7E71718EEA0847AC309DA0DD094E88">
    <w:name w:val="7C7E71718EEA0847AC309DA0DD094E88"/>
  </w:style>
  <w:style w:type="paragraph" w:customStyle="1" w:styleId="B5D48A4E7D967C48BEE2391A1C575B70">
    <w:name w:val="B5D48A4E7D967C48BEE2391A1C575B70"/>
  </w:style>
  <w:style w:type="paragraph" w:customStyle="1" w:styleId="B10020927A56C54384045D86DE9288A1">
    <w:name w:val="B10020927A56C54384045D86DE9288A1"/>
  </w:style>
  <w:style w:type="paragraph" w:customStyle="1" w:styleId="2980F2A010F4734F89FF1F31267F17C0">
    <w:name w:val="2980F2A010F4734F89FF1F31267F17C0"/>
  </w:style>
  <w:style w:type="paragraph" w:customStyle="1" w:styleId="DD50E9E2756A68428CCE758B6F66EEA3">
    <w:name w:val="DD50E9E2756A68428CCE758B6F66EEA3"/>
  </w:style>
  <w:style w:type="paragraph" w:customStyle="1" w:styleId="9459E8CB64F62C489DD63992D087EAF7">
    <w:name w:val="9459E8CB64F62C489DD63992D087EAF7"/>
  </w:style>
  <w:style w:type="paragraph" w:customStyle="1" w:styleId="E7BAD146778AEB4DB8169395A5AC35EA">
    <w:name w:val="E7BAD146778AEB4DB8169395A5AC35EA"/>
  </w:style>
  <w:style w:type="paragraph" w:customStyle="1" w:styleId="BB168E86D3F51849BD1C08B3A355CE33">
    <w:name w:val="BB168E86D3F51849BD1C08B3A355CE33"/>
  </w:style>
  <w:style w:type="paragraph" w:customStyle="1" w:styleId="7CB4DB04114FF344845B8CDA29E68AB5">
    <w:name w:val="7CB4DB04114FF344845B8CDA29E68AB5"/>
  </w:style>
  <w:style w:type="paragraph" w:customStyle="1" w:styleId="05C8358AFF86B3488EEEE7F50FC67852">
    <w:name w:val="05C8358AFF86B3488EEEE7F50FC67852"/>
  </w:style>
  <w:style w:type="paragraph" w:customStyle="1" w:styleId="CC005D818B2DE74B8804CBA91245BE86">
    <w:name w:val="CC005D818B2DE74B8804CBA91245BE86"/>
  </w:style>
  <w:style w:type="paragraph" w:customStyle="1" w:styleId="A13A852A92E0224585448D9EEAA9E62A">
    <w:name w:val="A13A852A92E0224585448D9EEAA9E62A"/>
  </w:style>
  <w:style w:type="paragraph" w:customStyle="1" w:styleId="219012E6E8559E4B8B468F2F4D767799">
    <w:name w:val="219012E6E8559E4B8B468F2F4D767799"/>
  </w:style>
  <w:style w:type="paragraph" w:customStyle="1" w:styleId="86B0FFD4D8A0B04B937D3A909D7D2B7A">
    <w:name w:val="86B0FFD4D8A0B04B937D3A909D7D2B7A"/>
  </w:style>
  <w:style w:type="paragraph" w:customStyle="1" w:styleId="715F5268C030304C9D129DA26DF5A25B">
    <w:name w:val="715F5268C030304C9D129DA26DF5A25B"/>
  </w:style>
  <w:style w:type="paragraph" w:customStyle="1" w:styleId="5027A0CB3EEEC54FA7E1C07CA9EC9746">
    <w:name w:val="5027A0CB3EEEC54FA7E1C07CA9EC9746"/>
  </w:style>
  <w:style w:type="paragraph" w:customStyle="1" w:styleId="71FE99F53349EB4297996C94AADB0A62">
    <w:name w:val="71FE99F53349EB4297996C94AADB0A62"/>
  </w:style>
  <w:style w:type="paragraph" w:customStyle="1" w:styleId="C2FA9D1B6802B2439009763812300DD9">
    <w:name w:val="C2FA9D1B6802B2439009763812300DD9"/>
  </w:style>
  <w:style w:type="paragraph" w:customStyle="1" w:styleId="947D168AB7DC7B42BDDC309D017BCF9E">
    <w:name w:val="947D168AB7DC7B42BDDC309D017BCF9E"/>
  </w:style>
  <w:style w:type="paragraph" w:customStyle="1" w:styleId="D63B28EB704C11448B15FEC31AA9034E">
    <w:name w:val="D63B28EB704C11448B15FEC31AA9034E"/>
  </w:style>
  <w:style w:type="paragraph" w:customStyle="1" w:styleId="47313782969C8348A806FAF19973F042">
    <w:name w:val="47313782969C8348A806FAF19973F042"/>
  </w:style>
  <w:style w:type="paragraph" w:customStyle="1" w:styleId="42DC3C0D95685C4EB53DFD829426C747">
    <w:name w:val="42DC3C0D95685C4EB53DFD829426C747"/>
  </w:style>
  <w:style w:type="paragraph" w:customStyle="1" w:styleId="A76A468C54E29848BE830F15DE65C934">
    <w:name w:val="A76A468C54E29848BE830F15DE65C934"/>
  </w:style>
  <w:style w:type="paragraph" w:customStyle="1" w:styleId="91339912EDE19A4D9722835F721CBDD9">
    <w:name w:val="91339912EDE19A4D9722835F721CBDD9"/>
  </w:style>
  <w:style w:type="paragraph" w:customStyle="1" w:styleId="DE3936D41B94A346B9FD2AB7352E8141">
    <w:name w:val="DE3936D41B94A346B9FD2AB7352E8141"/>
  </w:style>
  <w:style w:type="paragraph" w:customStyle="1" w:styleId="BE734FF9F7457542A042E4C72F031339">
    <w:name w:val="BE734FF9F7457542A042E4C72F031339"/>
  </w:style>
  <w:style w:type="paragraph" w:customStyle="1" w:styleId="6B5DF5F2E7698C4DBEA693E3F1CAF612">
    <w:name w:val="6B5DF5F2E7698C4DBEA693E3F1CAF612"/>
  </w:style>
  <w:style w:type="paragraph" w:customStyle="1" w:styleId="99610BFFC34CA646A8DDA42B2D880B49">
    <w:name w:val="99610BFFC34CA646A8DDA42B2D880B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C.V. soigné, conçu par MOO.dotx</Template>
  <TotalTime>72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Octave Locqueville</dc:creator>
  <cp:keywords/>
  <dc:description/>
  <cp:lastModifiedBy>Locqueville Octave X2018</cp:lastModifiedBy>
  <cp:revision>1</cp:revision>
  <dcterms:created xsi:type="dcterms:W3CDTF">2019-06-13T08:19:00Z</dcterms:created>
  <dcterms:modified xsi:type="dcterms:W3CDTF">2019-06-13T09:35:00Z</dcterms:modified>
</cp:coreProperties>
</file>